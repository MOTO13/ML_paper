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4A4D62" w:rsidP="004A4D62">
      <w:pPr>
        <w:pStyle w:val="1"/>
        <w:spacing w:after="312"/>
      </w:pPr>
      <w:r>
        <w:rPr>
          <w:rFonts w:hint="eastAsia"/>
        </w:rPr>
        <w:t>重要概念</w:t>
      </w:r>
    </w:p>
    <w:p w:rsidR="004A4D62" w:rsidRDefault="0040571C" w:rsidP="004A4D62">
      <w:pPr>
        <w:pStyle w:val="2"/>
        <w:spacing w:before="156" w:after="156"/>
      </w:pPr>
      <w:r>
        <w:rPr>
          <w:rFonts w:hint="eastAsia"/>
        </w:rPr>
        <w:t>Q</w:t>
      </w:r>
      <w:r>
        <w:t>N</w:t>
      </w:r>
      <w:r>
        <w:rPr>
          <w:rFonts w:hint="eastAsia"/>
        </w:rPr>
        <w:t>基本概念</w:t>
      </w:r>
    </w:p>
    <w:p w:rsidR="004A4D62" w:rsidRDefault="004A4D62" w:rsidP="004A4D62">
      <w:pPr>
        <w:pStyle w:val="a1"/>
        <w:ind w:firstLine="420"/>
      </w:pPr>
      <w:r>
        <w:rPr>
          <w:rFonts w:hint="eastAsia"/>
        </w:rPr>
        <w:t>在强化学习中，四个最基本的元素是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A4D62" w:rsidRDefault="004A4D62" w:rsidP="004A4D62">
      <w:pPr>
        <w:pStyle w:val="a1"/>
        <w:ind w:leftChars="200" w:left="360" w:firstLine="420"/>
      </w:pPr>
      <w:r>
        <w:t xml:space="preserve">s : </w:t>
      </w:r>
      <w:r>
        <w:rPr>
          <w:rFonts w:hint="eastAsia"/>
        </w:rPr>
        <w:t>当前状态</w:t>
      </w:r>
      <w:r>
        <w:rPr>
          <w:rFonts w:hint="eastAsia"/>
        </w:rPr>
        <w:t>state</w:t>
      </w:r>
    </w:p>
    <w:p w:rsidR="004A4D62" w:rsidRDefault="004A4D62" w:rsidP="004A4D62">
      <w:pPr>
        <w:pStyle w:val="a1"/>
        <w:ind w:leftChars="200" w:left="360" w:firstLine="420"/>
      </w:pP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当前状态下能够采取的行动</w:t>
      </w:r>
      <w:r>
        <w:rPr>
          <w:rFonts w:hint="eastAsia"/>
        </w:rPr>
        <w:t>a</w:t>
      </w:r>
      <w:r>
        <w:t>ction</w:t>
      </w:r>
    </w:p>
    <w:p w:rsidR="004A4D62" w:rsidRDefault="004A4D62" w:rsidP="004A4D62">
      <w:pPr>
        <w:pStyle w:val="a1"/>
        <w:ind w:leftChars="433" w:left="779" w:firstLineChars="0" w:firstLine="0"/>
      </w:pPr>
      <w:r>
        <w:t xml:space="preserve">r : </w:t>
      </w:r>
      <w:r>
        <w:rPr>
          <w:rFonts w:hint="eastAsia"/>
        </w:rPr>
        <w:t>在当前状态</w:t>
      </w:r>
      <w:r>
        <w:rPr>
          <w:rFonts w:hint="eastAsia"/>
        </w:rPr>
        <w:t>s</w:t>
      </w:r>
      <w:r>
        <w:rPr>
          <w:rFonts w:hint="eastAsia"/>
        </w:rPr>
        <w:t>下采取行动</w:t>
      </w:r>
      <w:r>
        <w:rPr>
          <w:rFonts w:hint="eastAsia"/>
        </w:rPr>
        <w:t>a</w:t>
      </w:r>
      <w:r>
        <w:rPr>
          <w:rFonts w:hint="eastAsia"/>
        </w:rPr>
        <w:t>之后所获得的即时奖励</w:t>
      </w:r>
      <w:r>
        <w:rPr>
          <w:rFonts w:hint="eastAsia"/>
        </w:rPr>
        <w:t>r</w:t>
      </w:r>
      <w:r>
        <w:t>eward</w:t>
      </w:r>
      <w:r>
        <w:rPr>
          <w:rFonts w:hint="eastAsia"/>
        </w:rPr>
        <w:t>，可以是正激励，也可以是负激励。</w:t>
      </w:r>
    </w:p>
    <w:p w:rsidR="004A4D62" w:rsidRDefault="004A4D62" w:rsidP="004A4D62">
      <w:pPr>
        <w:pStyle w:val="a1"/>
        <w:ind w:leftChars="433" w:left="779"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当前状态</w:t>
      </w:r>
      <w:r>
        <w:rPr>
          <w:rFonts w:hint="eastAsia"/>
        </w:rPr>
        <w:t>s</w:t>
      </w:r>
      <w:r>
        <w:rPr>
          <w:rFonts w:hint="eastAsia"/>
        </w:rPr>
        <w:t>下采取行动</w:t>
      </w:r>
      <w:r>
        <w:rPr>
          <w:rFonts w:hint="eastAsia"/>
        </w:rPr>
        <w:t>a</w:t>
      </w:r>
      <w:r>
        <w:rPr>
          <w:rFonts w:hint="eastAsia"/>
        </w:rPr>
        <w:t>之后达到的下一状态</w:t>
      </w:r>
    </w:p>
    <w:p w:rsidR="009560CC" w:rsidRDefault="009560CC" w:rsidP="004A4D62">
      <w:pPr>
        <w:pStyle w:val="a1"/>
        <w:ind w:leftChars="433" w:left="779" w:firstLineChars="0" w:firstLine="0"/>
        <w:rPr>
          <w:rFonts w:hint="eastAsia"/>
        </w:rPr>
      </w:pPr>
    </w:p>
    <w:p w:rsidR="004A4D62" w:rsidRDefault="004A4D62" w:rsidP="004A4D62">
      <w:pPr>
        <w:pStyle w:val="a1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中还有另外一个重要概念：经验</w:t>
      </w:r>
      <w:r>
        <w:rPr>
          <w:rFonts w:hint="eastAsia"/>
        </w:rPr>
        <w:t>q</w:t>
      </w:r>
    </w:p>
    <w:p w:rsidR="0044723A" w:rsidRDefault="0044723A" w:rsidP="0044723A">
      <w:pPr>
        <w:pStyle w:val="a1"/>
        <w:ind w:leftChars="433" w:left="779" w:firstLineChars="0" w:firstLine="0"/>
      </w:pPr>
      <m:oMath>
        <m:r>
          <m:rPr>
            <m:sty m:val="p"/>
          </m:rPr>
          <w:rPr>
            <w:rFonts w:ascii="Cambria Math" w:hAnsi="Cambria Math"/>
          </w:rPr>
          <m:t>R(s,a)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在状态</w:t>
      </w:r>
      <w:r>
        <w:rPr>
          <w:rFonts w:hint="eastAsia"/>
        </w:rPr>
        <w:t>s</w:t>
      </w:r>
      <w:r>
        <w:rPr>
          <w:rFonts w:hint="eastAsia"/>
        </w:rPr>
        <w:t>下执行</w:t>
      </w:r>
      <w:r>
        <w:rPr>
          <w:rFonts w:hint="eastAsia"/>
        </w:rPr>
        <w:t>a</w:t>
      </w:r>
      <w:r>
        <w:rPr>
          <w:rFonts w:hint="eastAsia"/>
        </w:rPr>
        <w:t>行动所获得的即时奖励</w:t>
      </w:r>
    </w:p>
    <w:p w:rsidR="0044723A" w:rsidRDefault="0044723A" w:rsidP="0044723A">
      <w:pPr>
        <w:pStyle w:val="a1"/>
        <w:ind w:leftChars="433" w:left="779" w:firstLineChars="0" w:firstLine="0"/>
      </w:pPr>
      <m:oMath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(s,a)</m:t>
        </m:r>
      </m:oMath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在状态</w:t>
      </w:r>
      <w:r>
        <w:rPr>
          <w:rFonts w:hint="eastAsia"/>
        </w:rPr>
        <w:t>s</w:t>
      </w:r>
      <w:r>
        <w:rPr>
          <w:rFonts w:hint="eastAsia"/>
        </w:rPr>
        <w:t>下执行</w:t>
      </w:r>
      <w:r>
        <w:rPr>
          <w:rFonts w:hint="eastAsia"/>
        </w:rPr>
        <w:t>a</w:t>
      </w:r>
      <w:r>
        <w:rPr>
          <w:rFonts w:hint="eastAsia"/>
        </w:rPr>
        <w:t>行动所获得的</w:t>
      </w:r>
      <w:r>
        <w:rPr>
          <w:rFonts w:hint="eastAsia"/>
        </w:rPr>
        <w:t>经验分数</w:t>
      </w:r>
    </w:p>
    <w:p w:rsidR="009560CC" w:rsidRDefault="009560CC" w:rsidP="0044723A">
      <w:pPr>
        <w:pStyle w:val="a1"/>
        <w:ind w:leftChars="433" w:left="779" w:firstLineChars="0" w:firstLine="0"/>
        <w:rPr>
          <w:rFonts w:hint="eastAsia"/>
        </w:rPr>
      </w:pPr>
    </w:p>
    <w:p w:rsidR="0044723A" w:rsidRDefault="0044723A" w:rsidP="0044723A">
      <w:pPr>
        <w:pStyle w:val="a1"/>
        <w:ind w:left="420" w:firstLineChars="0" w:firstLine="0"/>
        <w:rPr>
          <w:rFonts w:hint="eastAsia"/>
        </w:rPr>
      </w:pPr>
      <w:r>
        <w:rPr>
          <w:rFonts w:hint="eastAsia"/>
        </w:rPr>
        <w:t>奖励矩阵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是固定的，经验矩阵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则是根据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的值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步步计算出来的：</w:t>
      </w:r>
    </w:p>
    <w:p w:rsidR="0044723A" w:rsidRDefault="0044723A" w:rsidP="004A4D62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+α(R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-Q(s,a))</m:t>
        </m:r>
      </m:oMath>
    </w:p>
    <w:p w:rsidR="0044723A" w:rsidRDefault="0044723A" w:rsidP="0044723A">
      <w:pPr>
        <w:pStyle w:val="a1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初始时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</m:oMath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，通过上</w:t>
      </w:r>
      <w:proofErr w:type="gramStart"/>
      <w:r>
        <w:rPr>
          <w:rFonts w:hint="eastAsia"/>
        </w:rPr>
        <w:t>式不断</w:t>
      </w:r>
      <w:proofErr w:type="gramEnd"/>
      <w:r>
        <w:rPr>
          <w:rFonts w:hint="eastAsia"/>
        </w:rPr>
        <w:t>迭代最终计算出一个不变的</w:t>
      </w:r>
      <w:r>
        <w:rPr>
          <w:rFonts w:hint="eastAsia"/>
        </w:rPr>
        <w:t>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</w:p>
    <w:p w:rsidR="0044723A" w:rsidRDefault="009560CC" w:rsidP="0044723A">
      <w:pPr>
        <w:pStyle w:val="a1"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4723A">
        <w:rPr>
          <w:rFonts w:hint="eastAsia"/>
        </w:rPr>
        <w:t>是学习率，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44723A">
        <w:rPr>
          <w:rFonts w:hint="eastAsia"/>
        </w:rPr>
        <w:t>是折损率，都是人工设置的</w:t>
      </w:r>
    </w:p>
    <w:p w:rsidR="0044723A" w:rsidRDefault="0044723A" w:rsidP="0044723A">
      <w:pPr>
        <w:pStyle w:val="a1"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</m:oMath>
      <w:r>
        <w:rPr>
          <w:rFonts w:hint="eastAsia"/>
        </w:rPr>
        <w:t>代表下一状态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采取的所有行动中经验最高的</w:t>
      </w:r>
    </w:p>
    <w:p w:rsidR="009560CC" w:rsidRDefault="009560CC" w:rsidP="009560CC">
      <w:pPr>
        <w:pStyle w:val="a1"/>
        <w:ind w:left="842" w:firstLineChars="0" w:firstLine="0"/>
        <w:jc w:val="left"/>
        <w:rPr>
          <w:rFonts w:hint="eastAsia"/>
        </w:rPr>
      </w:pPr>
      <w:r>
        <w:rPr>
          <w:rFonts w:hint="eastAsia"/>
        </w:rPr>
        <w:t>当学习率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</m:e>
            </m:d>
          </m:e>
        </m:d>
      </m:oMath>
    </w:p>
    <w:p w:rsidR="0040571C" w:rsidRDefault="0040571C" w:rsidP="0040571C">
      <w:pPr>
        <w:pStyle w:val="a1"/>
        <w:ind w:left="270" w:firstLineChars="0"/>
        <w:jc w:val="left"/>
      </w:pPr>
      <w:r>
        <w:rPr>
          <w:rFonts w:hint="eastAsia"/>
        </w:rPr>
        <w:lastRenderedPageBreak/>
        <w:t>在计算出</w:t>
      </w:r>
      <w:r>
        <w:rPr>
          <w:rFonts w:hint="eastAsia"/>
        </w:rPr>
        <w:t>经验矩阵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之后，对于任意状态都可以</w:t>
      </w:r>
      <w:r w:rsidR="00A46A66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选择</w:t>
      </w:r>
      <w:r w:rsidR="00A46A66">
        <w:rPr>
          <w:rFonts w:hint="eastAsia"/>
        </w:rPr>
        <w:t>最优的行动。</w:t>
      </w:r>
    </w:p>
    <w:p w:rsidR="00DC217A" w:rsidRDefault="00DC217A" w:rsidP="00DC217A">
      <w:pPr>
        <w:pStyle w:val="2"/>
        <w:spacing w:before="156" w:after="156"/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算法设计</w:t>
      </w:r>
    </w:p>
    <w:p w:rsidR="00DC217A" w:rsidRDefault="00A46025" w:rsidP="00A46025">
      <w:pPr>
        <w:pStyle w:val="a1"/>
        <w:ind w:left="420" w:firstLineChars="0" w:firstLine="0"/>
      </w:pPr>
      <w:r>
        <w:rPr>
          <w:rFonts w:hint="eastAsia"/>
        </w:rPr>
        <w:t>准备工作：奖励矩阵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*a</m:t>
            </m:r>
          </m:sub>
        </m:sSub>
      </m:oMath>
      <w:r>
        <w:rPr>
          <w:rFonts w:hint="eastAsia"/>
        </w:rPr>
        <w:t>，提前设计好每种状态下采取某种行动后得到的奖励分数</w:t>
      </w:r>
      <w:r w:rsidR="006603AD">
        <w:rPr>
          <w:rFonts w:hint="eastAsia"/>
        </w:rPr>
        <w:t>的计算方式</w:t>
      </w:r>
      <w:r>
        <w:rPr>
          <w:rFonts w:hint="eastAsia"/>
        </w:rPr>
        <w:t>。</w:t>
      </w:r>
    </w:p>
    <w:p w:rsidR="00A46025" w:rsidRDefault="00A46025" w:rsidP="00DC217A">
      <w:pPr>
        <w:pStyle w:val="a1"/>
        <w:ind w:firstLine="420"/>
      </w:pPr>
    </w:p>
    <w:p w:rsidR="00A46025" w:rsidRDefault="00A46025" w:rsidP="00DC217A">
      <w:pPr>
        <w:pStyle w:val="a1"/>
        <w:ind w:firstLine="420"/>
      </w:pPr>
      <w:r>
        <w:rPr>
          <w:rFonts w:hint="eastAsia"/>
        </w:rPr>
        <w:t>模型输入：当前状态</w:t>
      </w:r>
      <w:r>
        <w:rPr>
          <w:rFonts w:hint="eastAsia"/>
        </w:rPr>
        <w:t>s</w:t>
      </w:r>
    </w:p>
    <w:p w:rsidR="00A46025" w:rsidRDefault="00A46025" w:rsidP="00A46025">
      <w:pPr>
        <w:pStyle w:val="a1"/>
        <w:ind w:left="420" w:firstLineChars="0" w:firstLine="0"/>
      </w:pPr>
      <w:r>
        <w:rPr>
          <w:rFonts w:hint="eastAsia"/>
        </w:rPr>
        <w:t>模型输出：当且状态</w:t>
      </w:r>
      <w:r>
        <w:rPr>
          <w:rFonts w:hint="eastAsia"/>
        </w:rPr>
        <w:t>s</w:t>
      </w:r>
      <w:r>
        <w:rPr>
          <w:rFonts w:hint="eastAsia"/>
        </w:rPr>
        <w:t>下能采取的所有行动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，对应的所有经验分数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335B1">
        <w:rPr>
          <w:rFonts w:hint="eastAsia"/>
        </w:rPr>
        <w:t>，记为</w:t>
      </w:r>
      <m:oMath>
        <m:r>
          <m:rPr>
            <m:sty m:val="p"/>
          </m:rP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9560CC" w:rsidRDefault="009560CC" w:rsidP="00A46025">
      <w:pPr>
        <w:pStyle w:val="a1"/>
        <w:ind w:left="420" w:firstLineChars="0" w:firstLine="0"/>
        <w:rPr>
          <w:rFonts w:hint="eastAsia"/>
        </w:rPr>
      </w:pPr>
    </w:p>
    <w:p w:rsidR="00C87D85" w:rsidRDefault="00C87D85" w:rsidP="00A46025">
      <w:pPr>
        <w:pStyle w:val="a1"/>
        <w:ind w:left="420" w:firstLineChars="0" w:firstLine="0"/>
      </w:pPr>
      <w:r>
        <w:rPr>
          <w:rFonts w:hint="eastAsia"/>
        </w:rPr>
        <w:t>模型损失函数：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oss=</m:t>
        </m:r>
        <m:r>
          <m:rPr>
            <m:sty m:val="p"/>
          </m:rPr>
          <w:rPr>
            <w:rFonts w:ascii="Cambria Math" w:hAnsi="Cambria Math"/>
          </w:rPr>
          <m:t>f(target_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87D85" w:rsidRDefault="000335B1" w:rsidP="00C87D85">
      <w:pPr>
        <w:pStyle w:val="a1"/>
        <w:numPr>
          <w:ilvl w:val="0"/>
          <w:numId w:val="14"/>
        </w:numPr>
        <w:ind w:firstLineChars="0"/>
      </w:pPr>
      <w:r>
        <w:t>Q</w:t>
      </w:r>
      <w:r w:rsidR="00C87D85">
        <w:rPr>
          <w:rFonts w:hint="eastAsia"/>
        </w:rPr>
        <w:t>是模型的输出</w:t>
      </w:r>
    </w:p>
    <w:p w:rsidR="00C87D85" w:rsidRDefault="00C87D85" w:rsidP="00C87D85">
      <w:pPr>
        <w:pStyle w:val="a1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target</w:t>
      </w:r>
      <w:r>
        <w:t>_</w:t>
      </w:r>
      <w:r w:rsidR="000335B1">
        <w:t>Q</w:t>
      </w:r>
      <w:proofErr w:type="spellEnd"/>
      <w:r>
        <w:rPr>
          <w:rFonts w:hint="eastAsia"/>
        </w:rPr>
        <w:t>类似于数据的标签</w:t>
      </w:r>
      <w:r w:rsidR="000335B1">
        <w:rPr>
          <w:rFonts w:hint="eastAsia"/>
        </w:rPr>
        <w:t>，通过以下公式计算：</w:t>
      </w:r>
    </w:p>
    <w:p w:rsidR="00B5309A" w:rsidRPr="00B5309A" w:rsidRDefault="00B5309A" w:rsidP="00B5309A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+G*Max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,a</m:t>
                  </m:r>
                </m:e>
              </m:d>
            </m:e>
          </m:d>
        </m:oMath>
      </m:oMathPara>
    </w:p>
    <w:p w:rsidR="000335B1" w:rsidRDefault="000335B1" w:rsidP="000335B1">
      <w:pPr>
        <w:pStyle w:val="a1"/>
        <w:ind w:left="1110" w:firstLineChars="0"/>
      </w:pP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</w:rPr>
              <m:t>_q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s,a</m:t>
            </m:r>
          </m:e>
        </m:d>
        <m:r>
          <m:rPr>
            <m:sty m:val="p"/>
          </m:rPr>
          <w:rPr>
            <w:rFonts w:ascii="Cambria Math" w:hAnsi="Cambria Math"/>
          </w:rPr>
          <m:t>+G*Max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B5309A" w:rsidRPr="00B5309A" w:rsidRDefault="00B5309A" w:rsidP="000335B1">
      <w:pPr>
        <w:pStyle w:val="a1"/>
        <w:ind w:left="1110" w:firstLineChars="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可以通过将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输入模型得到</w:t>
      </w:r>
    </w:p>
    <w:p w:rsidR="000335B1" w:rsidRDefault="000335B1" w:rsidP="000335B1">
      <w:pPr>
        <w:pStyle w:val="a1"/>
        <w:ind w:firstLine="420"/>
      </w:pPr>
    </w:p>
    <w:p w:rsidR="009560CC" w:rsidRDefault="009560CC" w:rsidP="000335B1">
      <w:pPr>
        <w:pStyle w:val="a1"/>
        <w:ind w:firstLine="420"/>
      </w:pPr>
      <w:r>
        <w:rPr>
          <w:rFonts w:hint="eastAsia"/>
        </w:rPr>
        <w:t>训练数据来源：</w:t>
      </w:r>
    </w:p>
    <w:p w:rsidR="009560CC" w:rsidRDefault="009560CC" w:rsidP="000335B1">
      <w:pPr>
        <w:pStyle w:val="a1"/>
        <w:ind w:firstLine="420"/>
      </w:pPr>
      <w:r>
        <w:tab/>
      </w:r>
      <w:r>
        <w:rPr>
          <w:rFonts w:hint="eastAsia"/>
        </w:rPr>
        <w:t>构造一个简单的</w:t>
      </w:r>
      <w:proofErr w:type="gramStart"/>
      <w:r>
        <w:rPr>
          <w:rFonts w:hint="eastAsia"/>
        </w:rPr>
        <w:t>智能体去探索</w:t>
      </w:r>
      <w:proofErr w:type="gramEnd"/>
      <w:r>
        <w:rPr>
          <w:rFonts w:hint="eastAsia"/>
        </w:rPr>
        <w:t>环境。即随机初始化状态，再随机选取行动，不断的循环执行，并记下每一步的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，这样就构造了一个记忆库。每次从记忆库中随机抽取一部分</w:t>
      </w:r>
    </w:p>
    <w:p w:rsidR="00297D12" w:rsidRDefault="0013400C" w:rsidP="00297D12">
      <w:pPr>
        <w:pStyle w:val="2"/>
        <w:spacing w:before="156" w:after="156"/>
      </w:pPr>
      <w:r>
        <w:rPr>
          <w:rFonts w:hint="eastAsia"/>
        </w:rPr>
        <w:lastRenderedPageBreak/>
        <w:t>算法流程</w:t>
      </w:r>
    </w:p>
    <w:p w:rsidR="0013400C" w:rsidRDefault="0013400C" w:rsidP="0013400C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初始化参数，随机设置一个状态</w:t>
      </w:r>
      <w:r>
        <w:rPr>
          <w:rFonts w:hint="eastAsia"/>
        </w:rPr>
        <w:t>s</w:t>
      </w:r>
    </w:p>
    <w:p w:rsidR="0013400C" w:rsidRDefault="0013400C" w:rsidP="0013400C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循环遍历以下操作：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根据策略选择一个行动</w:t>
      </w:r>
      <w:r>
        <w:rPr>
          <w:rFonts w:hint="eastAsia"/>
        </w:rPr>
        <w:t>a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执行该行动</w:t>
      </w:r>
      <w:r>
        <w:rPr>
          <w:rFonts w:hint="eastAsia"/>
        </w:rPr>
        <w:t>a</w:t>
      </w:r>
      <w:r>
        <w:rPr>
          <w:rFonts w:hint="eastAsia"/>
        </w:rPr>
        <w:t>，获得奖励</w:t>
      </w:r>
      <w:r>
        <w:rPr>
          <w:rFonts w:hint="eastAsia"/>
        </w:rPr>
        <w:t>r</w:t>
      </w:r>
      <w:r>
        <w:rPr>
          <w:rFonts w:hint="eastAsia"/>
        </w:rPr>
        <w:t>，达到下一状态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，并判断游戏是否结束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(s,a,r,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,done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存入记忆池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记忆</w:t>
      </w:r>
      <w:proofErr w:type="gramStart"/>
      <w:r>
        <w:rPr>
          <w:rFonts w:hint="eastAsia"/>
        </w:rPr>
        <w:t>池数量</w:t>
      </w:r>
      <w:proofErr w:type="gramEnd"/>
      <w:r>
        <w:rPr>
          <w:rFonts w:hint="eastAsia"/>
        </w:rPr>
        <w:t>达到一定条件：</w:t>
      </w:r>
    </w:p>
    <w:p w:rsidR="005E58BA" w:rsidRDefault="005E58BA" w:rsidP="005E58BA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从记忆池中随机抽取一部分作为训练集</w:t>
      </w:r>
    </w:p>
    <w:p w:rsidR="005E58BA" w:rsidRPr="00165779" w:rsidRDefault="005E58BA" w:rsidP="005E58BA">
      <w:pPr>
        <w:pStyle w:val="a1"/>
        <w:numPr>
          <w:ilvl w:val="0"/>
          <w:numId w:val="18"/>
        </w:numPr>
        <w:ind w:firstLineChars="0"/>
        <w:rPr>
          <w:color w:val="FF0000"/>
        </w:rPr>
      </w:pPr>
      <w:r w:rsidRPr="00165779">
        <w:rPr>
          <w:rFonts w:hint="eastAsia"/>
          <w:color w:val="FF0000"/>
        </w:rPr>
        <w:t>将所有训练集中的</w:t>
      </w:r>
      <w:r w:rsidRPr="00165779">
        <w:rPr>
          <w:rFonts w:hint="eastAsia"/>
          <w:color w:val="FF0000"/>
        </w:rPr>
        <w:t>s</w:t>
      </w:r>
      <w:r w:rsidRPr="00165779">
        <w:rPr>
          <w:rFonts w:hint="eastAsia"/>
          <w:color w:val="FF0000"/>
        </w:rPr>
        <w:t>输入模型，得到</w:t>
      </w:r>
    </w:p>
    <w:p w:rsidR="005E58BA" w:rsidRDefault="005E58BA" w:rsidP="005E58BA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根据公式计算出</w:t>
      </w:r>
      <w:proofErr w:type="spellStart"/>
      <w:r>
        <w:rPr>
          <w:rFonts w:hint="eastAsia"/>
        </w:rPr>
        <w:t>t</w:t>
      </w:r>
      <w:r>
        <w:t>arget_Q</w:t>
      </w:r>
      <w:proofErr w:type="spellEnd"/>
    </w:p>
    <w:p w:rsidR="005E58BA" w:rsidRDefault="005E58BA" w:rsidP="005E58BA">
      <w:pPr>
        <w:pStyle w:val="a1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，更新模型</w:t>
      </w:r>
    </w:p>
    <w:p w:rsidR="0013400C" w:rsidRDefault="0013400C" w:rsidP="0013400C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判断游戏是否结束：</w:t>
      </w:r>
    </w:p>
    <w:p w:rsidR="0013400C" w:rsidRDefault="0013400C" w:rsidP="0013400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结束：随机设置一个状态</w:t>
      </w:r>
      <w:r>
        <w:rPr>
          <w:rFonts w:hint="eastAsia"/>
        </w:rPr>
        <w:t>s</w:t>
      </w:r>
      <w:r>
        <w:rPr>
          <w:rFonts w:hint="eastAsia"/>
        </w:rPr>
        <w:t>，重新循环</w:t>
      </w:r>
    </w:p>
    <w:p w:rsidR="0013400C" w:rsidRDefault="0013400C" w:rsidP="0013400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未结束：用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更新</w:t>
      </w:r>
      <w:r>
        <w:rPr>
          <w:rFonts w:hint="eastAsia"/>
        </w:rPr>
        <w:t>s</w:t>
      </w:r>
    </w:p>
    <w:p w:rsidR="00EA424B" w:rsidRDefault="00EA424B" w:rsidP="00EA424B">
      <w:pPr>
        <w:pStyle w:val="1"/>
        <w:spacing w:after="312"/>
      </w:pPr>
      <w:r>
        <w:rPr>
          <w:rFonts w:hint="eastAsia"/>
        </w:rPr>
        <w:t>代码实现</w:t>
      </w:r>
    </w:p>
    <w:p w:rsidR="00EA424B" w:rsidRPr="00EA424B" w:rsidRDefault="00EA424B" w:rsidP="00DD0A14">
      <w:pPr>
        <w:pStyle w:val="2"/>
        <w:spacing w:before="156" w:after="156"/>
        <w:rPr>
          <w:rFonts w:hint="eastAsia"/>
        </w:rPr>
      </w:pPr>
      <w:bookmarkStart w:id="0" w:name="_GoBack"/>
      <w:bookmarkEnd w:id="0"/>
    </w:p>
    <w:sectPr w:rsidR="00EA424B" w:rsidRPr="00EA424B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CE7" w:rsidRDefault="00F70CE7">
      <w:r>
        <w:separator/>
      </w:r>
    </w:p>
  </w:endnote>
  <w:endnote w:type="continuationSeparator" w:id="0">
    <w:p w:rsidR="00F70CE7" w:rsidRDefault="00F7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CE7" w:rsidRDefault="00F70CE7">
      <w:r>
        <w:separator/>
      </w:r>
    </w:p>
  </w:footnote>
  <w:footnote w:type="continuationSeparator" w:id="0">
    <w:p w:rsidR="00F70CE7" w:rsidRDefault="00F7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22E"/>
    <w:multiLevelType w:val="hybridMultilevel"/>
    <w:tmpl w:val="42B822F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1C2A77"/>
    <w:multiLevelType w:val="hybridMultilevel"/>
    <w:tmpl w:val="7EDAE06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81A282C"/>
    <w:multiLevelType w:val="hybridMultilevel"/>
    <w:tmpl w:val="B13868CC"/>
    <w:lvl w:ilvl="0" w:tplc="7C788A4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D540967"/>
    <w:multiLevelType w:val="hybridMultilevel"/>
    <w:tmpl w:val="CDBE6B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21045E9"/>
    <w:multiLevelType w:val="hybridMultilevel"/>
    <w:tmpl w:val="84A64848"/>
    <w:lvl w:ilvl="0" w:tplc="7C788A44">
      <w:start w:val="1"/>
      <w:numFmt w:val="bullet"/>
      <w:lvlText w:val="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6DCD1D6B"/>
    <w:multiLevelType w:val="hybridMultilevel"/>
    <w:tmpl w:val="96EC5B2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13"/>
  </w:num>
  <w:num w:numId="5">
    <w:abstractNumId w:val="10"/>
  </w:num>
  <w:num w:numId="6">
    <w:abstractNumId w:val="8"/>
  </w:num>
  <w:num w:numId="7">
    <w:abstractNumId w:val="12"/>
  </w:num>
  <w:num w:numId="8">
    <w:abstractNumId w:val="3"/>
  </w:num>
  <w:num w:numId="9">
    <w:abstractNumId w:val="15"/>
  </w:num>
  <w:num w:numId="10">
    <w:abstractNumId w:val="9"/>
  </w:num>
  <w:num w:numId="11">
    <w:abstractNumId w:val="5"/>
  </w:num>
  <w:num w:numId="12">
    <w:abstractNumId w:val="11"/>
  </w:num>
  <w:num w:numId="13">
    <w:abstractNumId w:val="14"/>
  </w:num>
  <w:num w:numId="14">
    <w:abstractNumId w:val="6"/>
  </w:num>
  <w:num w:numId="15">
    <w:abstractNumId w:val="7"/>
  </w:num>
  <w:num w:numId="16">
    <w:abstractNumId w:val="0"/>
  </w:num>
  <w:num w:numId="17">
    <w:abstractNumId w:val="16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35B1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400C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65779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12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71C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4723A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4D62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59B7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58BA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3AD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0CC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455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6025"/>
    <w:rsid w:val="00A46A66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309A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7D85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17A"/>
    <w:rsid w:val="00DC2DF1"/>
    <w:rsid w:val="00DC496D"/>
    <w:rsid w:val="00DC722C"/>
    <w:rsid w:val="00DD0A14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24B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0CE7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3CB4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4A4D6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4A4D62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4A4D62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4A4D62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A519-BA27-4988-AAC0-8954DF6C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13561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1104</cp:revision>
  <cp:lastPrinted>2016-06-07T05:59:00Z</cp:lastPrinted>
  <dcterms:created xsi:type="dcterms:W3CDTF">2012-05-21T06:04:00Z</dcterms:created>
  <dcterms:modified xsi:type="dcterms:W3CDTF">2018-11-23T07:13:00Z</dcterms:modified>
</cp:coreProperties>
</file>