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2B6405" w:rsidP="002B6405">
      <w:pPr>
        <w:pStyle w:val="1"/>
        <w:spacing w:after="312"/>
      </w:pPr>
      <w:r>
        <w:rPr>
          <w:rFonts w:hint="eastAsia"/>
        </w:rPr>
        <w:t>理论介绍</w:t>
      </w:r>
    </w:p>
    <w:p w:rsidR="002B6405" w:rsidRDefault="002B6405" w:rsidP="002B6405">
      <w:pPr>
        <w:pStyle w:val="2"/>
        <w:spacing w:before="156" w:after="156"/>
      </w:pPr>
      <w:r>
        <w:rPr>
          <w:rFonts w:hint="eastAsia"/>
        </w:rPr>
        <w:t>应用场景</w:t>
      </w:r>
    </w:p>
    <w:p w:rsidR="00AF3EDF" w:rsidRDefault="00AF3EDF" w:rsidP="00AF3EDF">
      <w:pPr>
        <w:pStyle w:val="a1"/>
        <w:ind w:firstLine="360"/>
      </w:pPr>
      <w:r>
        <w:rPr>
          <w:rFonts w:hint="eastAsia"/>
        </w:rPr>
        <w:t>数据量少，网络模型复杂，难以充分训练，导致模型效果不佳的情况。</w:t>
      </w:r>
    </w:p>
    <w:p w:rsidR="00AF3EDF" w:rsidRPr="00AF3EDF" w:rsidRDefault="00AF3EDF" w:rsidP="00AF3EDF">
      <w:pPr>
        <w:pStyle w:val="a1"/>
        <w:ind w:firstLine="360"/>
        <w:rPr>
          <w:rFonts w:hint="eastAsia"/>
        </w:rPr>
      </w:pPr>
      <w:r>
        <w:rPr>
          <w:rFonts w:hint="eastAsia"/>
        </w:rPr>
        <w:t>最先应用于图像处理问题中。</w:t>
      </w:r>
    </w:p>
    <w:p w:rsidR="002B6405" w:rsidRDefault="002B6405" w:rsidP="002B6405">
      <w:pPr>
        <w:pStyle w:val="2"/>
        <w:spacing w:before="156" w:after="156"/>
      </w:pPr>
      <w:r>
        <w:rPr>
          <w:rFonts w:hint="eastAsia"/>
        </w:rPr>
        <w:t>思想</w:t>
      </w:r>
    </w:p>
    <w:p w:rsidR="00AF3EDF" w:rsidRDefault="00AF3EDF" w:rsidP="00AF3EDF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在复杂的深度神经网络，比如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中，底层的网络主要用于提取基础的特征，比如图片中的点线特征，如图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。这些底层的网络与具体任务无关，具有普适性。</w:t>
      </w:r>
    </w:p>
    <w:p w:rsidR="009C77E0" w:rsidRDefault="00BB4A45" w:rsidP="009C77E0">
      <w:pPr>
        <w:pStyle w:val="a1"/>
        <w:keepNext/>
        <w:ind w:firstLineChars="0"/>
      </w:pPr>
      <w:r w:rsidRPr="00AF3EDF">
        <w:drawing>
          <wp:inline distT="0" distB="0" distL="0" distR="0" wp14:anchorId="4B19F00B" wp14:editId="3D1AACD7">
            <wp:extent cx="5760085" cy="3243455"/>
            <wp:effectExtent l="0" t="0" r="0" b="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A45" w:rsidRDefault="009C77E0" w:rsidP="009C77E0">
      <w:pPr>
        <w:pStyle w:val="a7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网络结构</w:t>
      </w:r>
    </w:p>
    <w:p w:rsidR="00AF3EDF" w:rsidRDefault="00AF3EDF" w:rsidP="00AF3EDF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因此，可以将复杂网络的前几层抽出，单独构成一个简单模型，然后使用</w:t>
      </w:r>
      <w:r w:rsidR="00BB4A45">
        <w:rPr>
          <w:rFonts w:hint="eastAsia"/>
        </w:rPr>
        <w:t>比较类似的大量数据进行训练。</w:t>
      </w:r>
    </w:p>
    <w:p w:rsidR="00BB4A45" w:rsidRDefault="00BB4A45" w:rsidP="00BB4A45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然后将训练好的几层参数直接赋给复杂网络的前几层，在训练复杂网络时，前几层的参数可以一直保持不变，类似于</w:t>
      </w:r>
      <w:r>
        <w:rPr>
          <w:rFonts w:hint="eastAsia"/>
        </w:rPr>
        <w:t>Word</w:t>
      </w:r>
      <w:r>
        <w:t xml:space="preserve"> Embedding</w:t>
      </w:r>
      <w:r>
        <w:rPr>
          <w:rFonts w:hint="eastAsia"/>
        </w:rPr>
        <w:t>这种方式，叫做</w:t>
      </w:r>
      <w:r>
        <w:rPr>
          <w:rFonts w:hint="eastAsia"/>
        </w:rPr>
        <w:t>Fro</w:t>
      </w:r>
      <w:r>
        <w:t>zen</w:t>
      </w:r>
      <w:r>
        <w:rPr>
          <w:rFonts w:hint="eastAsia"/>
        </w:rPr>
        <w:t>；也可以在训练时跟着一起优化，叫做</w:t>
      </w:r>
      <w:r w:rsidRPr="00BB4A45">
        <w:t>Fine-Tuning</w:t>
      </w:r>
      <w:r>
        <w:rPr>
          <w:rFonts w:hint="eastAsia"/>
        </w:rPr>
        <w:t>。如图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所示。</w:t>
      </w:r>
    </w:p>
    <w:p w:rsidR="009C77E0" w:rsidRDefault="009C77E0" w:rsidP="009C77E0">
      <w:pPr>
        <w:pStyle w:val="a1"/>
        <w:keepNext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546F373" wp14:editId="7DF64C21">
            <wp:extent cx="5760085" cy="3236117"/>
            <wp:effectExtent l="0" t="0" r="0" b="2540"/>
            <wp:docPr id="2" name="图片 2" descr="https://pic3.zhimg.com/80/v2-4c27ee0ff1fb87f27d55b007cb4ceb0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4c27ee0ff1fb87f27d55b007cb4ceb06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EDF" w:rsidRPr="00AF3EDF" w:rsidRDefault="009C77E0" w:rsidP="00862C7A">
      <w:pPr>
        <w:pStyle w:val="a7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预训练</w:t>
      </w:r>
    </w:p>
    <w:p w:rsidR="002B6405" w:rsidRDefault="002B6405" w:rsidP="002B6405">
      <w:pPr>
        <w:pStyle w:val="2"/>
        <w:spacing w:before="156" w:after="156"/>
      </w:pPr>
      <w:bookmarkStart w:id="0" w:name="_GoBack"/>
      <w:bookmarkEnd w:id="0"/>
      <w:r>
        <w:rPr>
          <w:rFonts w:hint="eastAsia"/>
        </w:rPr>
        <w:t>在</w:t>
      </w:r>
      <w:r>
        <w:rPr>
          <w:rFonts w:hint="eastAsia"/>
        </w:rPr>
        <w:t>N</w:t>
      </w:r>
      <w:r>
        <w:t>LP</w:t>
      </w:r>
      <w:r>
        <w:rPr>
          <w:rFonts w:hint="eastAsia"/>
        </w:rPr>
        <w:t>领域的应用</w:t>
      </w:r>
    </w:p>
    <w:p w:rsidR="002B6405" w:rsidRPr="002B6405" w:rsidRDefault="002B6405" w:rsidP="002B6405">
      <w:pPr>
        <w:pStyle w:val="a1"/>
        <w:ind w:firstLine="360"/>
        <w:rPr>
          <w:rFonts w:hint="eastAsia"/>
        </w:rPr>
      </w:pPr>
      <w:r>
        <w:rPr>
          <w:rFonts w:hint="eastAsia"/>
        </w:rPr>
        <w:t>Word</w:t>
      </w:r>
      <w:r>
        <w:t xml:space="preserve"> Embedding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LMO</w:t>
      </w:r>
      <w:r>
        <w:rPr>
          <w:rFonts w:hint="eastAsia"/>
        </w:rPr>
        <w:t>、</w:t>
      </w:r>
      <w:r>
        <w:t>GPT</w:t>
      </w:r>
      <w:r>
        <w:rPr>
          <w:rFonts w:hint="eastAsia"/>
        </w:rPr>
        <w:t>等</w:t>
      </w:r>
    </w:p>
    <w:p w:rsidR="002B6405" w:rsidRPr="002B6405" w:rsidRDefault="002B6405" w:rsidP="002B6405">
      <w:pPr>
        <w:pStyle w:val="a1"/>
        <w:ind w:firstLine="360"/>
        <w:rPr>
          <w:rFonts w:hint="eastAsia"/>
        </w:rPr>
      </w:pPr>
    </w:p>
    <w:sectPr w:rsidR="002B6405" w:rsidRPr="002B6405" w:rsidSect="00B632E8">
      <w:headerReference w:type="default" r:id="rId10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93B" w:rsidRDefault="00AB793B">
      <w:r>
        <w:separator/>
      </w:r>
    </w:p>
  </w:endnote>
  <w:endnote w:type="continuationSeparator" w:id="0">
    <w:p w:rsidR="00AB793B" w:rsidRDefault="00AB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93B" w:rsidRDefault="00AB793B">
      <w:r>
        <w:separator/>
      </w:r>
    </w:p>
  </w:footnote>
  <w:footnote w:type="continuationSeparator" w:id="0">
    <w:p w:rsidR="00AB793B" w:rsidRDefault="00AB7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3D03363"/>
    <w:multiLevelType w:val="hybridMultilevel"/>
    <w:tmpl w:val="2E9A13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0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0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11"/>
  </w:num>
  <w:num w:numId="10">
    <w:abstractNumId w:val="5"/>
  </w:num>
  <w:num w:numId="11">
    <w:abstractNumId w:val="3"/>
  </w:num>
  <w:num w:numId="12">
    <w:abstractNumId w:val="8"/>
  </w:num>
  <w:num w:numId="1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B6405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2C7A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C77E0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93B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3EDF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4A45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56006F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31B40-9D18-40D1-A2CF-84F671ABE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13557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1096</cp:revision>
  <cp:lastPrinted>2016-06-07T05:59:00Z</cp:lastPrinted>
  <dcterms:created xsi:type="dcterms:W3CDTF">2012-05-21T06:04:00Z</dcterms:created>
  <dcterms:modified xsi:type="dcterms:W3CDTF">2019-07-08T06:07:00Z</dcterms:modified>
</cp:coreProperties>
</file>