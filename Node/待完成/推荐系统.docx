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D84DA9" w:rsidP="00D84DA9">
      <w:pPr>
        <w:pStyle w:val="1"/>
        <w:spacing w:after="312"/>
      </w:pP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DNN</w:t>
      </w:r>
    </w:p>
    <w:p w:rsidR="00D84DA9" w:rsidRDefault="00D84DA9" w:rsidP="00D84DA9">
      <w:pPr>
        <w:pStyle w:val="1"/>
        <w:spacing w:after="312"/>
      </w:pPr>
      <w:r>
        <w:rPr>
          <w:rFonts w:hint="eastAsia"/>
        </w:rPr>
        <w:t>A</w:t>
      </w:r>
      <w:r>
        <w:t>libaba DIN</w:t>
      </w:r>
    </w:p>
    <w:p w:rsidR="00D84DA9" w:rsidRPr="00D84DA9" w:rsidRDefault="00D84DA9" w:rsidP="00D84DA9">
      <w:pPr>
        <w:pStyle w:val="1"/>
        <w:spacing w:after="312"/>
        <w:rPr>
          <w:rFonts w:hint="eastAsia"/>
        </w:rPr>
      </w:pPr>
      <w:r>
        <w:rPr>
          <w:rFonts w:hint="eastAsia"/>
        </w:rPr>
        <w:t>F</w:t>
      </w:r>
      <w:r>
        <w:t xml:space="preserve">acebook </w:t>
      </w:r>
      <w:bookmarkStart w:id="0" w:name="_GoBack"/>
      <w:bookmarkEnd w:id="0"/>
    </w:p>
    <w:sectPr w:rsidR="00D84DA9" w:rsidRPr="00D84DA9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D7" w:rsidRDefault="00F364D7">
      <w:r>
        <w:separator/>
      </w:r>
    </w:p>
  </w:endnote>
  <w:endnote w:type="continuationSeparator" w:id="0">
    <w:p w:rsidR="00F364D7" w:rsidRDefault="00F3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D7" w:rsidRDefault="00F364D7">
      <w:r>
        <w:separator/>
      </w:r>
    </w:p>
  </w:footnote>
  <w:footnote w:type="continuationSeparator" w:id="0">
    <w:p w:rsidR="00F364D7" w:rsidRDefault="00F36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111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4DA9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4D7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1CCFF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8CD7F-BBFA-4BF5-AB7E-7C48A257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1094</cp:revision>
  <cp:lastPrinted>2016-06-07T05:59:00Z</cp:lastPrinted>
  <dcterms:created xsi:type="dcterms:W3CDTF">2012-05-21T06:04:00Z</dcterms:created>
  <dcterms:modified xsi:type="dcterms:W3CDTF">2019-11-27T10:17:00Z</dcterms:modified>
</cp:coreProperties>
</file>