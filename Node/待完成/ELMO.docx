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C85397" w:rsidP="00C85397">
      <w:pPr>
        <w:pStyle w:val="1"/>
        <w:spacing w:after="312"/>
      </w:pPr>
      <w:r>
        <w:rPr>
          <w:rFonts w:hint="eastAsia"/>
        </w:rPr>
        <w:t>理论介绍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提出原因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思想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具体做法</w:t>
      </w:r>
    </w:p>
    <w:p w:rsidR="00C85397" w:rsidRPr="00C85397" w:rsidRDefault="00C85397" w:rsidP="00C8539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存在问题</w:t>
      </w:r>
      <w:bookmarkStart w:id="0" w:name="_GoBack"/>
      <w:bookmarkEnd w:id="0"/>
    </w:p>
    <w:sectPr w:rsidR="00C85397" w:rsidRPr="00C85397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39" w:rsidRDefault="00416539">
      <w:r>
        <w:separator/>
      </w:r>
    </w:p>
  </w:endnote>
  <w:endnote w:type="continuationSeparator" w:id="0">
    <w:p w:rsidR="00416539" w:rsidRDefault="0041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39" w:rsidRDefault="00416539">
      <w:r>
        <w:separator/>
      </w:r>
    </w:p>
  </w:footnote>
  <w:footnote w:type="continuationSeparator" w:id="0">
    <w:p w:rsidR="00416539" w:rsidRDefault="0041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6539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53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A25E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2EE4-10CC-4B5A-AAB4-13F77B35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13488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1093</cp:revision>
  <cp:lastPrinted>2016-06-07T05:59:00Z</cp:lastPrinted>
  <dcterms:created xsi:type="dcterms:W3CDTF">2012-05-21T06:04:00Z</dcterms:created>
  <dcterms:modified xsi:type="dcterms:W3CDTF">2019-07-08T04:35:00Z</dcterms:modified>
</cp:coreProperties>
</file>