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F2" w:rsidRDefault="00264FF2" w:rsidP="00264FF2">
      <w:pPr>
        <w:pStyle w:val="1"/>
        <w:spacing w:after="312"/>
      </w:pPr>
      <w:r>
        <w:rPr>
          <w:rFonts w:hint="eastAsia"/>
        </w:rPr>
        <w:t>Attention</w:t>
      </w:r>
    </w:p>
    <w:p w:rsidR="00264FF2" w:rsidRDefault="00C35488" w:rsidP="00C35488">
      <w:pPr>
        <w:pStyle w:val="2"/>
        <w:spacing w:before="156" w:after="156"/>
      </w:pPr>
      <w:r>
        <w:rPr>
          <w:rFonts w:hint="eastAsia"/>
        </w:rPr>
        <w:t>En</w:t>
      </w:r>
      <w:r>
        <w:t>coder-Decoder</w:t>
      </w:r>
      <w:r>
        <w:rPr>
          <w:rFonts w:hint="eastAsia"/>
        </w:rPr>
        <w:t>结构</w:t>
      </w:r>
    </w:p>
    <w:p w:rsidR="00F9692F" w:rsidRDefault="00F9692F" w:rsidP="00F9692F">
      <w:pPr>
        <w:pStyle w:val="a1"/>
        <w:keepNext/>
        <w:ind w:firstLine="360"/>
        <w:jc w:val="center"/>
      </w:pPr>
      <w:r>
        <w:rPr>
          <w:noProof/>
        </w:rPr>
        <w:drawing>
          <wp:inline distT="0" distB="0" distL="0" distR="0" wp14:anchorId="3CFDCEA3" wp14:editId="6FED1E1A">
            <wp:extent cx="4425696" cy="1408050"/>
            <wp:effectExtent l="0" t="0" r="0" b="1905"/>
            <wp:docPr id="5" name="图片 5" descr="https://pic4.zhimg.com/80/v2-a5093fc7c0c4942b1d47e7cd2e65ea3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a5093fc7c0c4942b1d47e7cd2e65ea3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14" cy="141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88" w:rsidRDefault="00F9692F" w:rsidP="00F9692F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>
        <w:t>E-D</w:t>
      </w:r>
      <w:r>
        <w:rPr>
          <w:rFonts w:hint="eastAsia"/>
        </w:rPr>
        <w:t>结构</w:t>
      </w:r>
    </w:p>
    <w:p w:rsidR="00F9692F" w:rsidRPr="00F9692F" w:rsidRDefault="00F9692F" w:rsidP="00F9692F">
      <w:pPr>
        <w:pStyle w:val="a1"/>
        <w:ind w:firstLine="360"/>
      </w:pPr>
      <w:r>
        <w:rPr>
          <w:rFonts w:hint="eastAsia"/>
        </w:rPr>
        <w:t>一般用于</w:t>
      </w:r>
      <w:r w:rsidRPr="00F9692F">
        <w:t>句子对</w:t>
      </w:r>
      <w:r w:rsidRPr="00F9692F">
        <w:t>&lt;</w:t>
      </w:r>
      <w:proofErr w:type="spellStart"/>
      <w:r w:rsidRPr="00F9692F">
        <w:t>Source,Target</w:t>
      </w:r>
      <w:proofErr w:type="spellEnd"/>
      <w:r w:rsidRPr="00F9692F">
        <w:t>&gt;</w:t>
      </w:r>
      <w:r w:rsidRPr="00F9692F">
        <w:t>，我们的目标是给定输入句子</w:t>
      </w:r>
      <w:r w:rsidRPr="00F9692F">
        <w:t>Source</w:t>
      </w:r>
      <w:r w:rsidRPr="00F9692F">
        <w:t>，期待通过</w:t>
      </w:r>
      <w:r w:rsidRPr="00F9692F">
        <w:t>Encoder-Decoder</w:t>
      </w:r>
      <w:r w:rsidRPr="00F9692F">
        <w:t>框架来生成目标句子</w:t>
      </w:r>
      <w:r w:rsidRPr="00F9692F">
        <w:t>Target</w:t>
      </w:r>
      <w:r w:rsidRPr="00F9692F">
        <w:t>。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可以是同一种语言，也可以是两种不同的语言。而</w:t>
      </w:r>
      <w:r w:rsidRPr="00F9692F">
        <w:t>Source</w:t>
      </w:r>
      <w:r w:rsidRPr="00F9692F">
        <w:t>和</w:t>
      </w:r>
      <w:r w:rsidRPr="00F9692F">
        <w:t>Target</w:t>
      </w:r>
      <w:r w:rsidRPr="00F9692F">
        <w:t>分别由各自的单词序列构成：</w:t>
      </w:r>
    </w:p>
    <w:p w:rsidR="00F9692F" w:rsidRPr="001066B1" w:rsidRDefault="00F9692F" w:rsidP="00F9692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ource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1066B1" w:rsidRPr="00F9692F" w:rsidRDefault="001066B1" w:rsidP="00F9692F">
      <w:pPr>
        <w:pStyle w:val="a1"/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9692F" w:rsidRDefault="001A6658" w:rsidP="00F9692F">
      <w:pPr>
        <w:pStyle w:val="a1"/>
        <w:ind w:firstLine="360"/>
      </w:pPr>
      <w:r>
        <w:rPr>
          <w:rFonts w:hint="eastAsia"/>
        </w:rPr>
        <w:t>计算公式：</w:t>
      </w:r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编码器输出的中间编码</w:t>
      </w:r>
      <m:oMath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1A6658" w:rsidRDefault="001A6658" w:rsidP="00F9692F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解码器输出的每一维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e>
        </m:d>
      </m:oMath>
    </w:p>
    <w:p w:rsidR="008C4CB6" w:rsidRDefault="008C4CB6" w:rsidP="008C4CB6">
      <w:pPr>
        <w:pStyle w:val="2"/>
        <w:spacing w:before="156" w:after="156"/>
      </w:pPr>
      <w:r>
        <w:rPr>
          <w:rFonts w:hint="eastAsia"/>
        </w:rPr>
        <w:t>S</w:t>
      </w:r>
      <w:r>
        <w:t>oft Attention</w:t>
      </w:r>
    </w:p>
    <w:p w:rsidR="008C4CB6" w:rsidRDefault="00C20DE0" w:rsidP="00C20DE0">
      <w:pPr>
        <w:pStyle w:val="3"/>
        <w:spacing w:before="156" w:after="156"/>
      </w:pPr>
      <w:r>
        <w:t>E-D</w:t>
      </w:r>
      <w:r>
        <w:rPr>
          <w:rFonts w:hint="eastAsia"/>
        </w:rPr>
        <w:t>结构的局限性</w:t>
      </w:r>
    </w:p>
    <w:p w:rsidR="00C20DE0" w:rsidRDefault="006A5486" w:rsidP="00C20DE0">
      <w:pPr>
        <w:pStyle w:val="a1"/>
        <w:ind w:firstLine="360"/>
      </w:pPr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的计算方式可以看出，</w:t>
      </w:r>
      <w:r w:rsidRPr="006A5486">
        <w:rPr>
          <w:rFonts w:hint="eastAsia"/>
        </w:rPr>
        <w:t>句子</w:t>
      </w:r>
      <w:r w:rsidRPr="006A5486">
        <w:rPr>
          <w:rFonts w:hint="eastAsia"/>
        </w:rPr>
        <w:t>Source</w:t>
      </w:r>
      <w:r w:rsidRPr="006A5486">
        <w:rPr>
          <w:rFonts w:hint="eastAsia"/>
        </w:rPr>
        <w:t>中任意单词对生成某个目标单词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5486">
        <w:rPr>
          <w:rFonts w:hint="eastAsia"/>
        </w:rPr>
        <w:t>来说影响力都是相同的</w:t>
      </w:r>
      <w:r>
        <w:rPr>
          <w:rFonts w:hint="eastAsia"/>
        </w:rPr>
        <w:t>，都是根据相同的</w:t>
      </w:r>
      <w:r>
        <w:rPr>
          <w:rFonts w:hint="eastAsia"/>
        </w:rPr>
        <w:t>C</w:t>
      </w:r>
      <w:r>
        <w:rPr>
          <w:rFonts w:hint="eastAsia"/>
        </w:rPr>
        <w:t>计算出来的。而实际上，不同位置的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的影响都是不同的。</w:t>
      </w:r>
    </w:p>
    <w:p w:rsidR="0064546B" w:rsidRDefault="0064546B" w:rsidP="00C20DE0">
      <w:pPr>
        <w:pStyle w:val="a1"/>
        <w:ind w:firstLine="360"/>
      </w:pPr>
      <w:r>
        <w:rPr>
          <w:rFonts w:hint="eastAsia"/>
        </w:rPr>
        <w:t>比如“</w:t>
      </w:r>
      <w:r w:rsidRPr="0064546B">
        <w:rPr>
          <w:rFonts w:hint="eastAsia"/>
        </w:rPr>
        <w:t>Tom chase Jerry</w:t>
      </w:r>
      <w:r>
        <w:rPr>
          <w:rFonts w:hint="eastAsia"/>
        </w:rPr>
        <w:t>”—</w:t>
      </w:r>
      <w:r>
        <w:rPr>
          <w:rFonts w:hint="eastAsia"/>
        </w:rPr>
        <w:t>&gt;</w:t>
      </w:r>
      <w:r>
        <w:rPr>
          <w:rFonts w:hint="eastAsia"/>
        </w:rPr>
        <w:t>“</w:t>
      </w:r>
      <w:r w:rsidRPr="0064546B">
        <w:rPr>
          <w:rFonts w:hint="eastAsia"/>
        </w:rPr>
        <w:t>汤</w:t>
      </w:r>
      <w:proofErr w:type="gramStart"/>
      <w:r w:rsidRPr="0064546B">
        <w:rPr>
          <w:rFonts w:hint="eastAsia"/>
        </w:rPr>
        <w:t>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追逐</w:t>
      </w:r>
      <w:r>
        <w:rPr>
          <w:rFonts w:hint="eastAsia"/>
        </w:rPr>
        <w:t xml:space="preserve"> </w:t>
      </w:r>
      <w:r>
        <w:rPr>
          <w:rFonts w:hint="eastAsia"/>
        </w:rPr>
        <w:t>杰瑞”，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的影响明显要比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大。</w:t>
      </w:r>
    </w:p>
    <w:p w:rsidR="00E72303" w:rsidRDefault="00197040" w:rsidP="00E72303">
      <w:pPr>
        <w:pStyle w:val="3"/>
        <w:spacing w:before="156" w:after="156"/>
      </w:pPr>
      <w:r>
        <w:rPr>
          <w:rFonts w:hint="eastAsia"/>
        </w:rPr>
        <w:t>Atten</w:t>
      </w:r>
      <w:r>
        <w:t>tion</w:t>
      </w:r>
      <w:r w:rsidR="00FA3494">
        <w:rPr>
          <w:rFonts w:hint="eastAsia"/>
        </w:rPr>
        <w:t>机制的应用与计算方式</w:t>
      </w:r>
    </w:p>
    <w:p w:rsidR="007C0C8B" w:rsidRPr="007C0C8B" w:rsidRDefault="00197040" w:rsidP="007C0C8B">
      <w:pPr>
        <w:pStyle w:val="a1"/>
        <w:ind w:firstLine="360"/>
      </w:pPr>
      <w:r>
        <w:rPr>
          <w:rFonts w:hint="eastAsia"/>
        </w:rPr>
        <w:t>计算每个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的时候，都考虑到</w:t>
      </w:r>
      <w:r>
        <w:rPr>
          <w:rFonts w:hint="eastAsia"/>
        </w:rPr>
        <w:t>Sour</w:t>
      </w:r>
      <w:r>
        <w:t>ce</w:t>
      </w:r>
      <w:r>
        <w:rPr>
          <w:rFonts w:hint="eastAsia"/>
        </w:rPr>
        <w:t>中每个单词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C0C8B">
        <w:rPr>
          <w:rFonts w:hint="eastAsia"/>
        </w:rPr>
        <w:t>的权重</w:t>
      </w:r>
      <w:r w:rsidR="007C0C8B">
        <w:rPr>
          <w:rFonts w:hint="eastAsia"/>
        </w:rPr>
        <w:t>(</w:t>
      </w:r>
      <w:r w:rsidR="007C0C8B">
        <w:rPr>
          <w:rFonts w:hint="eastAsia"/>
        </w:rPr>
        <w:t>注意力分配概率</w:t>
      </w:r>
      <w:r w:rsidR="007C0C8B">
        <w:t>)</w:t>
      </w:r>
      <w:r w:rsidR="007C0C8B">
        <w:rPr>
          <w:rFonts w:hint="eastAsia"/>
        </w:rPr>
        <w:t>信息，这时每个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C8B">
        <w:rPr>
          <w:rFonts w:hint="eastAsia"/>
        </w:rPr>
        <w:t>计算时的</w:t>
      </w:r>
      <w:r w:rsidR="007C0C8B">
        <w:rPr>
          <w:rFonts w:hint="eastAsia"/>
        </w:rPr>
        <w:t>C</w:t>
      </w:r>
      <w:r w:rsidR="007C0C8B">
        <w:rPr>
          <w:rFonts w:hint="eastAsia"/>
        </w:rPr>
        <w:t>就不再相同了，如图</w:t>
      </w:r>
      <w:r w:rsidR="007C0C8B">
        <w:rPr>
          <w:rFonts w:hint="eastAsia"/>
        </w:rPr>
        <w:t>1</w:t>
      </w:r>
      <w:r w:rsidR="007C0C8B">
        <w:t>.2</w:t>
      </w:r>
      <w:r w:rsidR="007C0C8B">
        <w:rPr>
          <w:rFonts w:hint="eastAsia"/>
        </w:rPr>
        <w:t>所示。</w:t>
      </w:r>
    </w:p>
    <w:p w:rsidR="007C0C8B" w:rsidRDefault="007C0C8B" w:rsidP="007C0C8B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0A4265BF" wp14:editId="3045F94D">
            <wp:extent cx="3233318" cy="1808717"/>
            <wp:effectExtent l="0" t="0" r="5715" b="1270"/>
            <wp:docPr id="6" name="图片 6" descr="https://pic4.zhimg.com/80/v2-92302aa42ae10c63627663430ab60f7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92302aa42ae10c63627663430ab60f7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8" cy="181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8B" w:rsidRDefault="007C0C8B" w:rsidP="007C0C8B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加入</w:t>
      </w:r>
      <w:r>
        <w:rPr>
          <w:rFonts w:hint="eastAsia"/>
        </w:rPr>
        <w:t>Attention</w:t>
      </w:r>
      <w:r>
        <w:rPr>
          <w:rFonts w:hint="eastAsia"/>
        </w:rPr>
        <w:t>之后的</w:t>
      </w:r>
      <w:r>
        <w:rPr>
          <w:rFonts w:hint="eastAsia"/>
        </w:rPr>
        <w:t>E</w:t>
      </w:r>
      <w:r>
        <w:t>-D</w:t>
      </w:r>
      <w:r>
        <w:rPr>
          <w:rFonts w:hint="eastAsia"/>
        </w:rPr>
        <w:t>结构</w:t>
      </w:r>
    </w:p>
    <w:p w:rsidR="007C0C8B" w:rsidRDefault="007C0C8B" w:rsidP="007C0C8B">
      <w:pPr>
        <w:pStyle w:val="a1"/>
        <w:ind w:firstLine="360"/>
      </w:pPr>
      <w:r>
        <w:rPr>
          <w:rFonts w:hint="eastAsia"/>
        </w:rPr>
        <w:t>计算公式：</w:t>
      </w:r>
    </w:p>
    <w:p w:rsidR="007C0C8B" w:rsidRDefault="001E5FDE" w:rsidP="007C0C8B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7C0C8B" w:rsidRPr="007A160C" w:rsidRDefault="001E5FDE" w:rsidP="007C0C8B">
      <w:pPr>
        <w:pStyle w:val="a1"/>
        <w:ind w:firstLine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或者可以表示为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7A160C" w:rsidRDefault="001E5FDE" w:rsidP="007C0C8B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7A160C">
        <w:rPr>
          <w:rFonts w:hint="eastAsia"/>
        </w:rPr>
        <w:t>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7A160C">
        <w:rPr>
          <w:rFonts w:hint="eastAsia"/>
        </w:rPr>
        <w:t>相对与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A160C">
        <w:rPr>
          <w:rFonts w:hint="eastAsia"/>
        </w:rPr>
        <w:t>的权重，或者叫注意力分配系数</w:t>
      </w:r>
    </w:p>
    <w:p w:rsidR="002A48DA" w:rsidRDefault="007A160C" w:rsidP="002A48DA">
      <w:pPr>
        <w:pStyle w:val="a1"/>
        <w:ind w:firstLine="360"/>
      </w:pPr>
      <w:r>
        <w:rPr>
          <w:rFonts w:hint="eastAsia"/>
        </w:rPr>
        <w:t>函数</w:t>
      </w:r>
      <w:r>
        <w:rPr>
          <w:rFonts w:hint="eastAsia"/>
        </w:rPr>
        <w:t>h</w:t>
      </w:r>
      <w:r>
        <w:rPr>
          <w:rFonts w:hint="eastAsia"/>
        </w:rPr>
        <w:t>是对输入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的某种转换函数，</w:t>
      </w:r>
      <w:r w:rsidRPr="007A160C">
        <w:rPr>
          <w:rFonts w:hint="eastAsia"/>
        </w:rPr>
        <w:t>比如</w:t>
      </w:r>
      <w:r w:rsidRPr="007A160C">
        <w:rPr>
          <w:rFonts w:hint="eastAsia"/>
        </w:rPr>
        <w:t>Encoder</w:t>
      </w:r>
      <w:r w:rsidRPr="007A160C">
        <w:rPr>
          <w:rFonts w:hint="eastAsia"/>
        </w:rPr>
        <w:t>用的</w:t>
      </w:r>
      <w:r w:rsidRPr="007A160C">
        <w:rPr>
          <w:rFonts w:hint="eastAsia"/>
        </w:rPr>
        <w:t>RNN</w:t>
      </w:r>
      <w:r>
        <w:rPr>
          <w:rFonts w:hint="eastAsia"/>
        </w:rPr>
        <w:t>模型</w:t>
      </w:r>
      <w:r>
        <w:rPr>
          <w:rFonts w:hint="eastAsia"/>
        </w:rPr>
        <w:t>,h</w:t>
      </w:r>
      <w:r w:rsidRPr="007A160C">
        <w:rPr>
          <w:rFonts w:hint="eastAsia"/>
        </w:rPr>
        <w:t>函数的结果往往是某个时刻输入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proofErr w:type="gramStart"/>
      <w:r w:rsidRPr="007A160C">
        <w:rPr>
          <w:rFonts w:hint="eastAsia"/>
        </w:rPr>
        <w:t>后隐层</w:t>
      </w:r>
      <w:proofErr w:type="gramEnd"/>
      <w:r w:rsidRPr="007A160C">
        <w:rPr>
          <w:rFonts w:hint="eastAsia"/>
        </w:rPr>
        <w:t>节点的状态值</w:t>
      </w:r>
      <w:r w:rsidR="002A48DA">
        <w:rPr>
          <w:rFonts w:hint="eastAsia"/>
        </w:rPr>
        <w:t>。</w:t>
      </w:r>
    </w:p>
    <w:p w:rsidR="003C53A4" w:rsidRDefault="003C53A4" w:rsidP="002A48DA">
      <w:pPr>
        <w:pStyle w:val="a1"/>
        <w:ind w:firstLine="360"/>
        <w:rPr>
          <w:rFonts w:hint="eastAsia"/>
        </w:rPr>
      </w:pPr>
      <m:oMath>
        <m: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在解码器中其实就是根据</w:t>
      </w:r>
      <w:r>
        <w:rPr>
          <w:rFonts w:hint="eastAsia"/>
        </w:rPr>
        <w:t>C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计算出来的状态值。</w:t>
      </w:r>
    </w:p>
    <w:p w:rsidR="002A48DA" w:rsidRDefault="002A48DA" w:rsidP="002A48DA">
      <w:pPr>
        <w:pStyle w:val="a1"/>
        <w:ind w:firstLine="360"/>
      </w:pPr>
      <w:r>
        <w:rPr>
          <w:rFonts w:hint="eastAsia"/>
        </w:rPr>
        <w:t>这里，所有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相对于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的权重向量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的计算方式如下：</w:t>
      </w:r>
    </w:p>
    <w:p w:rsidR="002A48DA" w:rsidRPr="002A48DA" w:rsidRDefault="002A48DA" w:rsidP="002A48DA">
      <w:pPr>
        <w:pStyle w:val="a1"/>
        <w:ind w:firstLine="3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=f(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:rsidR="002A48DA" w:rsidRDefault="00C25CF4" w:rsidP="00FA3494">
      <w:pPr>
        <w:pStyle w:val="3"/>
        <w:spacing w:before="156" w:after="156"/>
      </w:pPr>
      <w:r>
        <w:rPr>
          <w:rFonts w:hint="eastAsia"/>
        </w:rPr>
        <w:t>Attention</w:t>
      </w:r>
      <w:r>
        <w:rPr>
          <w:rFonts w:hint="eastAsia"/>
        </w:rPr>
        <w:t>机制的本质思想</w:t>
      </w:r>
    </w:p>
    <w:p w:rsidR="000026C9" w:rsidRPr="000026C9" w:rsidRDefault="000026C9" w:rsidP="000026C9">
      <w:pPr>
        <w:pStyle w:val="a1"/>
        <w:ind w:firstLine="360"/>
        <w:rPr>
          <w:rFonts w:hint="eastAsia"/>
        </w:rPr>
      </w:pPr>
    </w:p>
    <w:p w:rsidR="002A48DA" w:rsidRDefault="002A48DA" w:rsidP="002A48DA">
      <w:pPr>
        <w:pStyle w:val="1"/>
        <w:spacing w:after="312"/>
      </w:pPr>
      <w:proofErr w:type="spellStart"/>
      <w:r>
        <w:lastRenderedPageBreak/>
        <w:t>S</w:t>
      </w:r>
      <w:r>
        <w:rPr>
          <w:rFonts w:hint="eastAsia"/>
        </w:rPr>
        <w:t>elf</w:t>
      </w:r>
      <w:r>
        <w:t xml:space="preserve"> Attention</w:t>
      </w:r>
      <w:proofErr w:type="spellEnd"/>
    </w:p>
    <w:p w:rsidR="000026C9" w:rsidRDefault="000026C9" w:rsidP="000026C9">
      <w:pPr>
        <w:pStyle w:val="2"/>
        <w:spacing w:before="156" w:after="156"/>
      </w:pPr>
      <w:r>
        <w:t>S</w:t>
      </w:r>
      <w:r>
        <w:rPr>
          <w:rFonts w:hint="eastAsia"/>
        </w:rPr>
        <w:t>elf</w:t>
      </w:r>
      <w:r>
        <w:rPr>
          <w:rFonts w:hint="eastAsia"/>
        </w:rPr>
        <w:t>与</w:t>
      </w:r>
      <w:r>
        <w:t>Soft</w:t>
      </w:r>
      <w:r>
        <w:rPr>
          <w:rFonts w:hint="eastAsia"/>
        </w:rPr>
        <w:t>的差异</w:t>
      </w:r>
    </w:p>
    <w:p w:rsidR="000026C9" w:rsidRDefault="000026C9" w:rsidP="000026C9">
      <w:pPr>
        <w:pStyle w:val="3"/>
        <w:spacing w:before="156" w:after="156"/>
      </w:pPr>
      <w:r>
        <w:rPr>
          <w:rFonts w:hint="eastAsia"/>
        </w:rPr>
        <w:t>思想上的差异</w:t>
      </w:r>
    </w:p>
    <w:p w:rsidR="000026C9" w:rsidRPr="000026C9" w:rsidRDefault="000026C9" w:rsidP="000026C9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应用上的差异</w:t>
      </w:r>
      <w:bookmarkStart w:id="0" w:name="_GoBack"/>
      <w:bookmarkEnd w:id="0"/>
    </w:p>
    <w:p w:rsidR="00BB5379" w:rsidRDefault="00F15203" w:rsidP="00ED70E0">
      <w:pPr>
        <w:pStyle w:val="1"/>
        <w:spacing w:after="312"/>
      </w:pPr>
      <w:r>
        <w:rPr>
          <w:rFonts w:hint="eastAsia"/>
        </w:rPr>
        <w:t>Tran</w:t>
      </w:r>
      <w:r>
        <w:t>sformer</w:t>
      </w:r>
      <w:r>
        <w:rPr>
          <w:rFonts w:hint="eastAsia"/>
        </w:rPr>
        <w:t>模型</w:t>
      </w:r>
      <w:r w:rsidR="004575D5">
        <w:rPr>
          <w:rFonts w:hint="eastAsia"/>
        </w:rPr>
        <w:t>结构</w:t>
      </w:r>
    </w:p>
    <w:p w:rsidR="00ED70E0" w:rsidRDefault="00ED70E0" w:rsidP="00ED70E0">
      <w:pPr>
        <w:pStyle w:val="2"/>
        <w:spacing w:before="156" w:after="156"/>
      </w:pPr>
      <w:r w:rsidRPr="00ED70E0">
        <w:t>Scaled Dot-Product Attention</w:t>
      </w:r>
    </w:p>
    <w:p w:rsidR="00ED70E0" w:rsidRDefault="00ED70E0" w:rsidP="00ED70E0">
      <w:pPr>
        <w:pStyle w:val="a1"/>
        <w:ind w:firstLine="360"/>
      </w:pPr>
      <w:r w:rsidRPr="00ED70E0">
        <w:rPr>
          <w:rFonts w:hint="eastAsia"/>
        </w:rPr>
        <w:t>一种特殊的</w:t>
      </w:r>
      <w:r w:rsidRPr="00ED70E0">
        <w:rPr>
          <w:rFonts w:hint="eastAsia"/>
        </w:rPr>
        <w:t>Attention</w:t>
      </w:r>
      <w:r w:rsidRPr="00ED70E0">
        <w:rPr>
          <w:rFonts w:hint="eastAsia"/>
        </w:rPr>
        <w:t>结构，输入三个矩阵：</w:t>
      </w:r>
      <w:r w:rsidRPr="00ED70E0">
        <w:rPr>
          <w:rFonts w:hint="eastAsia"/>
        </w:rPr>
        <w:t>Q(query)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K(key)</w:t>
      </w:r>
      <w:r w:rsidRPr="00ED70E0">
        <w:rPr>
          <w:rFonts w:hint="eastAsia"/>
        </w:rPr>
        <w:t>、</w:t>
      </w:r>
      <w:r w:rsidRPr="00ED70E0">
        <w:rPr>
          <w:rFonts w:hint="eastAsia"/>
        </w:rPr>
        <w:t>V(val</w:t>
      </w:r>
      <w:r>
        <w:rPr>
          <w:rFonts w:hint="eastAsia"/>
        </w:rPr>
        <w:t>u</w:t>
      </w:r>
      <w:r w:rsidRPr="00ED70E0">
        <w:rPr>
          <w:rFonts w:hint="eastAsia"/>
        </w:rPr>
        <w:t>e)</w:t>
      </w:r>
      <w:r w:rsidRPr="00ED70E0">
        <w:rPr>
          <w:rFonts w:hint="eastAsia"/>
        </w:rPr>
        <w:t>。</w:t>
      </w:r>
    </w:p>
    <w:p w:rsidR="00F15203" w:rsidRDefault="00ED70E0" w:rsidP="00F15203">
      <w:pPr>
        <w:pStyle w:val="a1"/>
        <w:keepNext/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54D84ED" wp14:editId="59F12979">
            <wp:extent cx="2679589" cy="327176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E0" w:rsidRDefault="00F15203" w:rsidP="00F15203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1</w:t>
      </w:r>
      <w:r w:rsidR="007C0C8B">
        <w:fldChar w:fldCharType="end"/>
      </w:r>
      <w:r w:rsidRPr="00A530FB">
        <w:t xml:space="preserve"> Scaled Dot-Product Attention</w:t>
      </w:r>
    </w:p>
    <w:p w:rsidR="00ED70E0" w:rsidRDefault="00764D77" w:rsidP="00ED70E0">
      <w:pPr>
        <w:pStyle w:val="a1"/>
        <w:ind w:firstLine="361"/>
        <w:jc w:val="left"/>
        <w:rPr>
          <w:b/>
        </w:rPr>
      </w:pPr>
      <w:r>
        <w:rPr>
          <w:rFonts w:hint="eastAsia"/>
          <w:b/>
        </w:rPr>
        <w:t>数学公式</w:t>
      </w:r>
      <w:r w:rsidR="00ED70E0" w:rsidRPr="00ED70E0">
        <w:rPr>
          <w:rFonts w:hint="eastAsia"/>
          <w:b/>
        </w:rPr>
        <w:t>：</w:t>
      </w:r>
    </w:p>
    <w:p w:rsidR="00ED70E0" w:rsidRPr="00ED70E0" w:rsidRDefault="00ED70E0" w:rsidP="00ED70E0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,K∈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,V∈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计算公式：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ttention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Q,K,V</m:t>
            </m:r>
          </m:e>
        </m:d>
        <m:r>
          <m:rPr>
            <m:sty m:val="p"/>
          </m:rP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ED70E0" w:rsidRPr="00ED70E0" w:rsidRDefault="00ED70E0" w:rsidP="00ED70E0">
      <w:pPr>
        <w:pStyle w:val="a1"/>
        <w:ind w:firstLine="360"/>
      </w:pPr>
      <w:r w:rsidRPr="00ED70E0">
        <w:rPr>
          <w:rFonts w:hint="eastAsia"/>
        </w:rPr>
        <w:t>最终得到一个</w:t>
      </w:r>
      <m:oMath>
        <m:r>
          <w:rPr>
            <w:rFonts w:ascii="Cambria Math" w:hAnsi="Cambria Math"/>
          </w:rPr>
          <m:t>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ED70E0">
        <w:rPr>
          <w:rFonts w:hint="eastAsia"/>
        </w:rPr>
        <w:t>的矩阵。</w:t>
      </w:r>
    </w:p>
    <w:p w:rsidR="00ED70E0" w:rsidRDefault="00ED70E0" w:rsidP="00ED70E0">
      <w:pPr>
        <w:pStyle w:val="a1"/>
        <w:ind w:firstLine="360"/>
        <w:jc w:val="left"/>
      </w:pPr>
      <w:r w:rsidRPr="00ED70E0">
        <w:rPr>
          <w:rFonts w:hint="eastAsia"/>
        </w:rPr>
        <w:t>其中：</w:t>
      </w:r>
      <w:r w:rsidRPr="00ED70E0">
        <w:rPr>
          <w:rFonts w:hint="eastAsia"/>
        </w:rPr>
        <w:t>Scale</w:t>
      </w:r>
      <w:r w:rsidRPr="00ED70E0">
        <w:rPr>
          <w:rFonts w:hint="eastAsia"/>
        </w:rPr>
        <w:t>层是正规化，</w:t>
      </w:r>
      <w:r w:rsidRPr="00ED70E0">
        <w:rPr>
          <w:rFonts w:hint="eastAsia"/>
        </w:rPr>
        <w:t>Mas</w:t>
      </w:r>
      <w:r w:rsidRPr="00ED70E0">
        <w:t>k</w:t>
      </w:r>
      <w:proofErr w:type="gramStart"/>
      <w:r w:rsidRPr="00ED70E0">
        <w:rPr>
          <w:rFonts w:hint="eastAsia"/>
        </w:rPr>
        <w:t>层实现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 w:rsidRPr="00ED70E0">
        <w:rPr>
          <w:rFonts w:hint="eastAsia"/>
        </w:rPr>
        <w:t>一步的除法操作</w:t>
      </w:r>
    </w:p>
    <w:p w:rsidR="00F15203" w:rsidRDefault="00F15203" w:rsidP="00F15203">
      <w:pPr>
        <w:pStyle w:val="2"/>
        <w:spacing w:before="156" w:after="156"/>
      </w:pPr>
      <w:r w:rsidRPr="00F15203">
        <w:t>Multi-</w:t>
      </w:r>
      <w:proofErr w:type="spellStart"/>
      <w:r w:rsidRPr="00F15203">
        <w:t>HeadAttention</w:t>
      </w:r>
      <w:proofErr w:type="spellEnd"/>
    </w:p>
    <w:p w:rsidR="00F15203" w:rsidRDefault="00F15203" w:rsidP="00F15203">
      <w:pPr>
        <w:pStyle w:val="a1"/>
        <w:ind w:firstLine="360"/>
      </w:pPr>
      <w:r w:rsidRPr="00F15203">
        <w:rPr>
          <w:rFonts w:hint="eastAsia"/>
        </w:rPr>
        <w:t>并行多个</w:t>
      </w:r>
      <w:r w:rsidRPr="00F15203">
        <w:rPr>
          <w:rFonts w:hint="eastAsia"/>
        </w:rPr>
        <w:t>Scaled Dot-Product Attention</w:t>
      </w:r>
      <w:r w:rsidRPr="00F15203">
        <w:rPr>
          <w:rFonts w:hint="eastAsia"/>
        </w:rPr>
        <w:t>模块，然后将结果融合</w:t>
      </w:r>
      <w:r w:rsidR="0008661A">
        <w:rPr>
          <w:rFonts w:hint="eastAsia"/>
        </w:rPr>
        <w:t>，也叫做自注意力</w:t>
      </w:r>
      <w:r w:rsidR="0008661A">
        <w:rPr>
          <w:rFonts w:hint="eastAsia"/>
        </w:rPr>
        <w:lastRenderedPageBreak/>
        <w:t>(self</w:t>
      </w:r>
      <w:r w:rsidR="0008661A">
        <w:t>-Attention)</w:t>
      </w:r>
      <w:r w:rsidR="0008661A">
        <w:rPr>
          <w:rFonts w:hint="eastAsia"/>
        </w:rPr>
        <w:t>模型</w:t>
      </w:r>
      <w:r w:rsidR="00CD7045">
        <w:rPr>
          <w:rFonts w:hint="eastAsia"/>
        </w:rPr>
        <w:t>。</w:t>
      </w:r>
    </w:p>
    <w:p w:rsidR="00F15203" w:rsidRDefault="00F15203" w:rsidP="00F15203">
      <w:pPr>
        <w:pStyle w:val="a1"/>
        <w:ind w:firstLine="360"/>
      </w:pPr>
    </w:p>
    <w:p w:rsidR="00BD6108" w:rsidRDefault="00F15203" w:rsidP="00BD6108">
      <w:pPr>
        <w:pStyle w:val="a1"/>
        <w:keepNext/>
        <w:ind w:firstLine="360"/>
      </w:pPr>
      <w:r>
        <w:rPr>
          <w:noProof/>
        </w:rPr>
        <w:drawing>
          <wp:inline distT="0" distB="0" distL="0" distR="0" wp14:anchorId="13F3E007" wp14:editId="0DE61EE6">
            <wp:extent cx="5274310" cy="4799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03" w:rsidRDefault="00BD6108" w:rsidP="00BD6108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Pr="003A47B8">
        <w:t>Multi-HeadAttention</w:t>
      </w:r>
    </w:p>
    <w:p w:rsidR="00F15203" w:rsidRPr="00F15203" w:rsidRDefault="00F15203" w:rsidP="00F15203">
      <w:pPr>
        <w:pStyle w:val="a1"/>
        <w:ind w:firstLineChars="0" w:firstLine="0"/>
        <w:rPr>
          <w:b/>
        </w:rPr>
      </w:pPr>
      <w:r w:rsidRPr="00F15203">
        <w:rPr>
          <w:rFonts w:hint="eastAsia"/>
          <w:b/>
        </w:rPr>
        <w:t>各层说明：</w:t>
      </w:r>
    </w:p>
    <w:p w:rsidR="00F15203" w:rsidRP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L</w:t>
      </w:r>
      <w:r w:rsidRPr="00F15203">
        <w:rPr>
          <w:rFonts w:hint="eastAsia"/>
        </w:rPr>
        <w:t>inner</w:t>
      </w:r>
      <w:proofErr w:type="spellEnd"/>
      <w:r w:rsidRPr="00F15203">
        <w:t xml:space="preserve">: </w:t>
      </w:r>
      <w:r w:rsidRPr="00F15203">
        <w:rPr>
          <w:rFonts w:hint="eastAsia"/>
        </w:rPr>
        <w:t>线性映射层，即</w:t>
      </w:r>
      <w:r w:rsidRPr="00F15203">
        <w:rPr>
          <w:rFonts w:hint="eastAsia"/>
        </w:rPr>
        <w:t>Dense</w:t>
      </w:r>
      <w:r w:rsidRPr="00F15203">
        <w:rPr>
          <w:rFonts w:hint="eastAsia"/>
        </w:rPr>
        <w:t>层</w:t>
      </w:r>
    </w:p>
    <w:p w:rsidR="00F15203" w:rsidRDefault="00F15203" w:rsidP="00F15203">
      <w:pPr>
        <w:pStyle w:val="a1"/>
        <w:ind w:firstLine="360"/>
      </w:pPr>
      <w:r w:rsidRPr="00F15203">
        <w:tab/>
      </w:r>
      <w:proofErr w:type="spellStart"/>
      <w:r w:rsidRPr="00F15203">
        <w:t>C</w:t>
      </w:r>
      <w:r w:rsidRPr="00F15203">
        <w:rPr>
          <w:rFonts w:hint="eastAsia"/>
        </w:rPr>
        <w:t>oncat</w:t>
      </w:r>
      <w:proofErr w:type="spellEnd"/>
      <w:r w:rsidRPr="00F15203">
        <w:t xml:space="preserve">: </w:t>
      </w:r>
      <w:r w:rsidRPr="00F15203">
        <w:rPr>
          <w:rFonts w:hint="eastAsia"/>
        </w:rPr>
        <w:t>矩阵融合操作，将若干个矩阵和在一起，</w:t>
      </w:r>
      <w:proofErr w:type="spellStart"/>
      <w:r w:rsidRPr="00F15203">
        <w:rPr>
          <w:rFonts w:hint="eastAsia"/>
        </w:rPr>
        <w:t>C</w:t>
      </w:r>
      <w:r w:rsidRPr="00F15203">
        <w:t>oncat</w:t>
      </w:r>
      <w:proofErr w:type="spellEnd"/>
      <w:r w:rsidRPr="00F15203">
        <w:t>(</w:t>
      </w:r>
      <w:r w:rsidRPr="00F15203">
        <w:rPr>
          <w:rFonts w:hint="eastAsia"/>
        </w:rPr>
        <w:t>n</w:t>
      </w:r>
      <w:r w:rsidRPr="00F15203">
        <w:t>*m, n*m)=n*2m</w:t>
      </w:r>
      <w:r w:rsidRPr="00F15203">
        <w:rPr>
          <w:rFonts w:hint="eastAsia"/>
        </w:rPr>
        <w:t>，最后再使用一个</w:t>
      </w:r>
      <w:r w:rsidRPr="00F15203">
        <w:rPr>
          <w:rFonts w:hint="eastAsia"/>
        </w:rPr>
        <w:t>Dens</w:t>
      </w:r>
      <w:r w:rsidRPr="00F15203">
        <w:t>e</w:t>
      </w:r>
      <w:r w:rsidRPr="00F15203">
        <w:rPr>
          <w:rFonts w:hint="eastAsia"/>
        </w:rPr>
        <w:t>层将维度还原为</w:t>
      </w:r>
      <w:r w:rsidRPr="00F15203">
        <w:rPr>
          <w:rFonts w:hint="eastAsia"/>
        </w:rPr>
        <w:t>n</w:t>
      </w:r>
      <w:r w:rsidRPr="00F15203">
        <w:t>*m</w:t>
      </w:r>
    </w:p>
    <w:p w:rsidR="00F15203" w:rsidRDefault="00462614" w:rsidP="00F15203">
      <w:pPr>
        <w:pStyle w:val="2"/>
        <w:spacing w:before="156" w:after="156"/>
      </w:pPr>
      <w:r>
        <w:rPr>
          <w:rFonts w:hint="eastAsia"/>
        </w:rPr>
        <w:t>Tran</w:t>
      </w:r>
      <w:r>
        <w:t>sformer</w:t>
      </w:r>
      <w:r>
        <w:rPr>
          <w:rFonts w:hint="eastAsia"/>
        </w:rPr>
        <w:t>结构</w:t>
      </w:r>
    </w:p>
    <w:p w:rsidR="00F15203" w:rsidRDefault="005527C9" w:rsidP="00F15203">
      <w:pPr>
        <w:pStyle w:val="a1"/>
        <w:ind w:firstLine="360"/>
      </w:pPr>
      <w:r>
        <w:rPr>
          <w:rFonts w:hint="eastAsia"/>
        </w:rPr>
        <w:t>网络模型结构如图</w:t>
      </w:r>
      <w:r>
        <w:rPr>
          <w:rFonts w:hint="eastAsia"/>
        </w:rPr>
        <w:t>1</w:t>
      </w:r>
      <w:r>
        <w:t>.3</w:t>
      </w:r>
      <w:r>
        <w:rPr>
          <w:rFonts w:hint="eastAsia"/>
        </w:rPr>
        <w:t>所示。</w:t>
      </w:r>
    </w:p>
    <w:p w:rsidR="00462614" w:rsidRDefault="00462614" w:rsidP="00462614">
      <w:pPr>
        <w:pStyle w:val="a1"/>
        <w:keepNext/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E56821" wp14:editId="20D8A9DC">
            <wp:extent cx="3924300" cy="575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C9" w:rsidRDefault="00462614" w:rsidP="00462614">
      <w:pPr>
        <w:pStyle w:val="a7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3</w:t>
      </w:r>
      <w:r w:rsidR="007C0C8B">
        <w:fldChar w:fldCharType="end"/>
      </w:r>
      <w:r>
        <w:t>T</w:t>
      </w:r>
      <w:r>
        <w:rPr>
          <w:rFonts w:hint="eastAsia"/>
        </w:rPr>
        <w:t>rans</w:t>
      </w:r>
      <w:r>
        <w:t>former</w:t>
      </w:r>
      <w:r>
        <w:rPr>
          <w:rFonts w:hint="eastAsia"/>
          <w:noProof/>
        </w:rPr>
        <w:t>结构</w:t>
      </w:r>
    </w:p>
    <w:p w:rsidR="003E486E" w:rsidRDefault="00525E5D" w:rsidP="00525E5D">
      <w:pPr>
        <w:pStyle w:val="a1"/>
        <w:ind w:firstLine="360"/>
      </w:pPr>
      <w:r>
        <w:tab/>
      </w:r>
      <w:r w:rsidR="003E486E">
        <w:t>A</w:t>
      </w:r>
      <w:r w:rsidR="003E486E">
        <w:rPr>
          <w:rFonts w:hint="eastAsia"/>
        </w:rPr>
        <w:t>dd</w:t>
      </w:r>
      <w:r w:rsidR="003E486E">
        <w:t xml:space="preserve">: </w:t>
      </w:r>
      <w:r w:rsidR="003E486E">
        <w:rPr>
          <w:rFonts w:hint="eastAsia"/>
        </w:rPr>
        <w:t>矩阵加法</w:t>
      </w:r>
      <w:r w:rsidR="003E486E">
        <w:rPr>
          <w:rFonts w:hint="eastAsia"/>
        </w:rPr>
        <w:t xml:space="preserve"> </w:t>
      </w:r>
      <w:r w:rsidR="003E486E">
        <w:tab/>
        <w:t>N</w:t>
      </w:r>
      <w:r w:rsidR="003E486E">
        <w:rPr>
          <w:rFonts w:hint="eastAsia"/>
        </w:rPr>
        <w:t>or</w:t>
      </w:r>
      <w:r w:rsidR="003E486E">
        <w:t>m:</w:t>
      </w:r>
      <w:r w:rsidR="003E486E">
        <w:rPr>
          <w:rFonts w:hint="eastAsia"/>
        </w:rPr>
        <w:t>正规化</w:t>
      </w:r>
      <w:r w:rsidR="003E486E">
        <w:tab/>
      </w:r>
      <w:r w:rsidR="003E486E">
        <w:tab/>
      </w:r>
    </w:p>
    <w:p w:rsidR="003E486E" w:rsidRDefault="003E486E" w:rsidP="00525E5D">
      <w:pPr>
        <w:pStyle w:val="a1"/>
        <w:ind w:firstLine="360"/>
      </w:pPr>
      <w:r>
        <w:rPr>
          <w:rFonts w:hint="eastAsia"/>
        </w:rPr>
        <w:t>Posi</w:t>
      </w:r>
      <w:r>
        <w:t>tional Encoding</w:t>
      </w:r>
      <w:r>
        <w:rPr>
          <w:rFonts w:hint="eastAsia"/>
        </w:rPr>
        <w:t>：位置编码，</w:t>
      </w:r>
      <w:r w:rsidR="00280C1A">
        <w:rPr>
          <w:rFonts w:hint="eastAsia"/>
        </w:rPr>
        <w:t>引入上下文信息，</w:t>
      </w:r>
      <w:r>
        <w:rPr>
          <w:rFonts w:hint="eastAsia"/>
        </w:rPr>
        <w:t>可以参见</w:t>
      </w:r>
      <w:r>
        <w:t>ELMO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ERT</w:t>
      </w:r>
    </w:p>
    <w:p w:rsidR="00525E5D" w:rsidRDefault="00525E5D" w:rsidP="00525E5D">
      <w:pPr>
        <w:pStyle w:val="a1"/>
        <w:ind w:firstLine="360"/>
      </w:pPr>
      <w:r>
        <w:rPr>
          <w:rFonts w:hint="eastAsia"/>
        </w:rPr>
        <w:t>其中，左侧的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Encoder</w:t>
      </w:r>
      <w:r>
        <w:rPr>
          <w:rFonts w:hint="eastAsia"/>
        </w:rPr>
        <w:t>模块，右侧的两个</w:t>
      </w:r>
      <w:proofErr w:type="spellStart"/>
      <w:r w:rsidRPr="00525E5D">
        <w:t>Multi-HeadAttention</w:t>
      </w:r>
      <w:r>
        <w:rPr>
          <w:rFonts w:hint="eastAsia"/>
        </w:rPr>
        <w:t>+</w:t>
      </w:r>
      <w:r>
        <w:t>F</w:t>
      </w:r>
      <w:r>
        <w:rPr>
          <w:rFonts w:hint="eastAsia"/>
        </w:rPr>
        <w:t>eed</w:t>
      </w:r>
      <w:proofErr w:type="spellEnd"/>
      <w:r>
        <w:t xml:space="preserve"> Forward</w:t>
      </w:r>
      <w:r>
        <w:rPr>
          <w:rFonts w:hint="eastAsia"/>
        </w:rPr>
        <w:t>构成一个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模型。在论文中，</w:t>
      </w:r>
      <w:r>
        <w:rPr>
          <w:rFonts w:hint="eastAsia"/>
        </w:rPr>
        <w:t>N</w:t>
      </w:r>
      <w:r>
        <w:rPr>
          <w:rFonts w:hint="eastAsia"/>
        </w:rPr>
        <w:t>取值为</w:t>
      </w:r>
      <w:r>
        <w:rPr>
          <w:rFonts w:hint="eastAsia"/>
        </w:rPr>
        <w:t>6</w:t>
      </w:r>
      <w:r>
        <w:rPr>
          <w:rFonts w:hint="eastAsia"/>
        </w:rPr>
        <w:t>，因此</w:t>
      </w:r>
      <w:r w:rsidRPr="00525E5D">
        <w:rPr>
          <w:rFonts w:hint="eastAsia"/>
        </w:rPr>
        <w:t>Transformer</w:t>
      </w:r>
      <w:r w:rsidRPr="00525E5D">
        <w:rPr>
          <w:rFonts w:hint="eastAsia"/>
        </w:rPr>
        <w:t>结构</w:t>
      </w:r>
      <w:r>
        <w:rPr>
          <w:rFonts w:hint="eastAsia"/>
        </w:rPr>
        <w:t>的结构也可以表示成图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所示。</w:t>
      </w:r>
    </w:p>
    <w:p w:rsidR="00565B44" w:rsidRDefault="00565B44" w:rsidP="00565B44">
      <w:pPr>
        <w:pStyle w:val="a1"/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867DB0" wp14:editId="4E90CB63">
            <wp:extent cx="5760085" cy="3748106"/>
            <wp:effectExtent l="0" t="0" r="0" b="5080"/>
            <wp:docPr id="2" name="图片 2" descr="https://jalammar.github.io/images/t/The_transformer_encoder_decoder_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lammar.github.io/images/t/The_transformer_encoder_decoder_sta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4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5D" w:rsidRDefault="00565B44" w:rsidP="00565B44">
      <w:pPr>
        <w:pStyle w:val="a7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>STYLEREF 1 \s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2</w:t>
      </w:r>
      <w:r w:rsidR="007C0C8B">
        <w:fldChar w:fldCharType="end"/>
      </w:r>
      <w:r w:rsidR="007C0C8B">
        <w:t>.</w:t>
      </w:r>
      <w:r w:rsidR="007C0C8B">
        <w:fldChar w:fldCharType="begin"/>
      </w:r>
      <w:r w:rsidR="007C0C8B">
        <w:instrText xml:space="preserve"> </w:instrText>
      </w:r>
      <w:r w:rsidR="007C0C8B">
        <w:rPr>
          <w:rFonts w:hint="eastAsia"/>
        </w:rPr>
        <w:instrText xml:space="preserve">SEQ </w:instrText>
      </w:r>
      <w:r w:rsidR="007C0C8B">
        <w:rPr>
          <w:rFonts w:hint="eastAsia"/>
        </w:rPr>
        <w:instrText>图</w:instrText>
      </w:r>
      <w:r w:rsidR="007C0C8B">
        <w:rPr>
          <w:rFonts w:hint="eastAsia"/>
        </w:rPr>
        <w:instrText xml:space="preserve"> \* ARABIC \s 1</w:instrText>
      </w:r>
      <w:r w:rsidR="007C0C8B">
        <w:instrText xml:space="preserve"> </w:instrText>
      </w:r>
      <w:r w:rsidR="007C0C8B">
        <w:fldChar w:fldCharType="separate"/>
      </w:r>
      <w:r w:rsidR="007C0C8B">
        <w:rPr>
          <w:noProof/>
        </w:rPr>
        <w:t>4</w:t>
      </w:r>
      <w:r w:rsidR="007C0C8B">
        <w:fldChar w:fldCharType="end"/>
      </w:r>
      <w:r>
        <w:t>T</w:t>
      </w:r>
      <w:r>
        <w:rPr>
          <w:rFonts w:hint="eastAsia"/>
        </w:rPr>
        <w:t>ransformer</w:t>
      </w:r>
      <w:r>
        <w:rPr>
          <w:rFonts w:hint="eastAsia"/>
        </w:rPr>
        <w:t>的另一种表示</w:t>
      </w:r>
    </w:p>
    <w:p w:rsidR="00565B44" w:rsidRPr="00565B44" w:rsidRDefault="00F80303" w:rsidP="00F80303">
      <w:pPr>
        <w:pStyle w:val="a1"/>
        <w:ind w:firstLine="360"/>
      </w:pPr>
      <w:r>
        <w:rPr>
          <w:rFonts w:hint="eastAsia"/>
        </w:rPr>
        <w:t>由上图可以看出，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层层串联的，最后一层</w:t>
      </w:r>
      <w:r>
        <w:rPr>
          <w:rFonts w:hint="eastAsia"/>
        </w:rPr>
        <w:t>Encoder</w:t>
      </w:r>
      <w:r>
        <w:rPr>
          <w:rFonts w:hint="eastAsia"/>
        </w:rPr>
        <w:t>的结果会传给所有</w:t>
      </w:r>
      <w:r>
        <w:rPr>
          <w:rFonts w:hint="eastAsia"/>
        </w:rPr>
        <w:t>De</w:t>
      </w:r>
      <w:r>
        <w:t>coder</w:t>
      </w:r>
      <w:r>
        <w:rPr>
          <w:rFonts w:hint="eastAsia"/>
        </w:rPr>
        <w:t>作为部分输入。</w:t>
      </w:r>
    </w:p>
    <w:sectPr w:rsidR="00565B44" w:rsidRPr="00565B44" w:rsidSect="00B632E8">
      <w:headerReference w:type="default" r:id="rId14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FDE" w:rsidRDefault="001E5FDE">
      <w:r>
        <w:separator/>
      </w:r>
    </w:p>
  </w:endnote>
  <w:endnote w:type="continuationSeparator" w:id="0">
    <w:p w:rsidR="001E5FDE" w:rsidRDefault="001E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FDE" w:rsidRDefault="001E5FDE">
      <w:r>
        <w:separator/>
      </w:r>
    </w:p>
  </w:footnote>
  <w:footnote w:type="continuationSeparator" w:id="0">
    <w:p w:rsidR="001E5FDE" w:rsidRDefault="001E5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26C9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61A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066B1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7040"/>
    <w:rsid w:val="001A0A7E"/>
    <w:rsid w:val="001A0EB6"/>
    <w:rsid w:val="001A2F0F"/>
    <w:rsid w:val="001A33FA"/>
    <w:rsid w:val="001A4365"/>
    <w:rsid w:val="001A6658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5FDE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4E6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4FF2"/>
    <w:rsid w:val="00265AAD"/>
    <w:rsid w:val="002676C3"/>
    <w:rsid w:val="002702D4"/>
    <w:rsid w:val="002715B9"/>
    <w:rsid w:val="00273FBE"/>
    <w:rsid w:val="00276951"/>
    <w:rsid w:val="0028004F"/>
    <w:rsid w:val="00280C1A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8DA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3A4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86E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5D5"/>
    <w:rsid w:val="004577FD"/>
    <w:rsid w:val="00461F55"/>
    <w:rsid w:val="00462614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070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5E5D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27C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5B4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46B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486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64D77"/>
    <w:rsid w:val="0077234F"/>
    <w:rsid w:val="0077348F"/>
    <w:rsid w:val="00775C10"/>
    <w:rsid w:val="007767C2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160C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0C8B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4CB6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091D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3088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10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0DE0"/>
    <w:rsid w:val="00C22503"/>
    <w:rsid w:val="00C23710"/>
    <w:rsid w:val="00C25613"/>
    <w:rsid w:val="00C25CF4"/>
    <w:rsid w:val="00C26198"/>
    <w:rsid w:val="00C31E77"/>
    <w:rsid w:val="00C3464B"/>
    <w:rsid w:val="00C35488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7045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1F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337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303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D70E0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5203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303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692F"/>
    <w:rsid w:val="00F97AAC"/>
    <w:rsid w:val="00FA0AEA"/>
    <w:rsid w:val="00FA1CED"/>
    <w:rsid w:val="00FA3304"/>
    <w:rsid w:val="00FA349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669F6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5790-97BD-4EA1-AA13-D608DC05F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13632</TotalTime>
  <Pages>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1124</cp:revision>
  <cp:lastPrinted>2016-06-07T05:59:00Z</cp:lastPrinted>
  <dcterms:created xsi:type="dcterms:W3CDTF">2012-05-21T06:04:00Z</dcterms:created>
  <dcterms:modified xsi:type="dcterms:W3CDTF">2019-07-10T03:38:00Z</dcterms:modified>
</cp:coreProperties>
</file>