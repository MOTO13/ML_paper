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A45E21" w:rsidP="00A45E21">
      <w:pPr>
        <w:pStyle w:val="1"/>
        <w:spacing w:after="312"/>
      </w:pPr>
      <w:r>
        <w:rPr>
          <w:rFonts w:hint="eastAsia"/>
        </w:rPr>
        <w:t>K</w:t>
      </w:r>
      <w:r>
        <w:rPr>
          <w:rFonts w:hint="eastAsia"/>
        </w:rPr>
        <w:t>邻居分类</w:t>
      </w:r>
    </w:p>
    <w:p w:rsidR="00A45E21" w:rsidRDefault="00A45E21" w:rsidP="00A45E21">
      <w:pPr>
        <w:pStyle w:val="2"/>
        <w:spacing w:before="156" w:after="156"/>
      </w:pPr>
      <w:r>
        <w:rPr>
          <w:rFonts w:hint="eastAsia"/>
        </w:rPr>
        <w:t>分类流程</w:t>
      </w:r>
    </w:p>
    <w:p w:rsidR="00A45E21" w:rsidRDefault="00A45E21" w:rsidP="00A45E21">
      <w:pPr>
        <w:pStyle w:val="a1"/>
        <w:ind w:firstLine="360"/>
      </w:pPr>
      <w:r>
        <w:rPr>
          <w:rFonts w:hint="eastAsia"/>
        </w:rPr>
        <w:t>前提：拥有一个带标签的训练集</w:t>
      </w:r>
    </w:p>
    <w:p w:rsidR="00A45E21" w:rsidRDefault="00A45E21" w:rsidP="00A45E21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计算测试数据与训练集中所有数据的距离</w:t>
      </w:r>
    </w:p>
    <w:p w:rsidR="00A45E21" w:rsidRDefault="00A45E21" w:rsidP="00A45E21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对距离进行排序，选取距离最近的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训练数据</w:t>
      </w:r>
    </w:p>
    <w:p w:rsidR="00A45E21" w:rsidRDefault="00A45E21" w:rsidP="00A45E21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训练数据的类型判断测试数据的类型</w:t>
      </w:r>
    </w:p>
    <w:p w:rsidR="00A45E21" w:rsidRDefault="00A45E21" w:rsidP="00A45E21">
      <w:pPr>
        <w:pStyle w:val="2"/>
        <w:spacing w:before="156" w:after="156"/>
      </w:pPr>
      <w:r>
        <w:rPr>
          <w:rFonts w:hint="eastAsia"/>
        </w:rPr>
        <w:t>距离的计算方式</w:t>
      </w:r>
    </w:p>
    <w:p w:rsidR="00A45E21" w:rsidRDefault="00747EDB" w:rsidP="00A45E21">
      <w:pPr>
        <w:pStyle w:val="a1"/>
        <w:ind w:firstLine="360"/>
      </w:pPr>
      <w:r>
        <w:rPr>
          <w:rFonts w:hint="eastAsia"/>
        </w:rPr>
        <w:t>对于两个向量：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747EDB" w:rsidRDefault="00747EDB" w:rsidP="00A45E21">
      <w:pPr>
        <w:pStyle w:val="a1"/>
        <w:ind w:firstLine="360"/>
      </w:pPr>
      <w:r w:rsidRPr="00747EDB">
        <w:rPr>
          <w:rFonts w:hint="eastAsia"/>
        </w:rPr>
        <w:t>闵可夫斯</w:t>
      </w:r>
      <w:proofErr w:type="gramStart"/>
      <w:r w:rsidRPr="00747EDB">
        <w:rPr>
          <w:rFonts w:hint="eastAsia"/>
        </w:rPr>
        <w:t>基距离</w:t>
      </w:r>
      <w:proofErr w:type="gramEnd"/>
      <w:r>
        <w:rPr>
          <w:rFonts w:hint="eastAsia"/>
        </w:rPr>
        <w:t>计算公式如下：</w:t>
      </w:r>
    </w:p>
    <w:p w:rsidR="00747EDB" w:rsidRDefault="00747EDB" w:rsidP="00A45E21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p</m:t>
                </m:r>
              </m:den>
            </m:f>
          </m:sup>
        </m:sSup>
      </m:oMath>
    </w:p>
    <w:p w:rsidR="00747EDB" w:rsidRDefault="00747EDB" w:rsidP="00A45E21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t>=1</w:t>
      </w:r>
      <w:r>
        <w:rPr>
          <w:rFonts w:hint="eastAsia"/>
        </w:rPr>
        <w:t>时，为曼哈顿距离：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</m:oMath>
    </w:p>
    <w:p w:rsidR="00747EDB" w:rsidRDefault="00747EDB" w:rsidP="00A45E21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t>=2</w:t>
      </w:r>
      <w:r>
        <w:rPr>
          <w:rFonts w:hint="eastAsia"/>
        </w:rPr>
        <w:t>时，为欧几里得距离：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A45E21" w:rsidRPr="00A45E21" w:rsidRDefault="00747EDB" w:rsidP="00A5767C">
      <w:pPr>
        <w:pStyle w:val="a1"/>
        <w:ind w:firstLine="36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趋向正无穷时，为</w:t>
      </w:r>
      <w:r w:rsidRPr="00747EDB">
        <w:rPr>
          <w:rFonts w:hint="eastAsia"/>
        </w:rPr>
        <w:t>切比雪夫距离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bookmarkStart w:id="0" w:name="_GoBack"/>
      <w:bookmarkEnd w:id="0"/>
    </w:p>
    <w:sectPr w:rsidR="00A45E21" w:rsidRPr="00A45E21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DA" w:rsidRDefault="007D08DA">
      <w:r>
        <w:separator/>
      </w:r>
    </w:p>
  </w:endnote>
  <w:endnote w:type="continuationSeparator" w:id="0">
    <w:p w:rsidR="007D08DA" w:rsidRDefault="007D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DA" w:rsidRDefault="007D08DA">
      <w:r>
        <w:separator/>
      </w:r>
    </w:p>
  </w:footnote>
  <w:footnote w:type="continuationSeparator" w:id="0">
    <w:p w:rsidR="007D08DA" w:rsidRDefault="007D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D76189"/>
    <w:multiLevelType w:val="hybridMultilevel"/>
    <w:tmpl w:val="2E76E4C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47EDB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08DA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5E21"/>
    <w:rsid w:val="00A47995"/>
    <w:rsid w:val="00A506A7"/>
    <w:rsid w:val="00A50737"/>
    <w:rsid w:val="00A5273B"/>
    <w:rsid w:val="00A52780"/>
    <w:rsid w:val="00A529BB"/>
    <w:rsid w:val="00A5661C"/>
    <w:rsid w:val="00A56F25"/>
    <w:rsid w:val="00A5767C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9D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7E44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FA72-04DC-4352-BE1C-09DC8FDF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13509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1095</cp:revision>
  <cp:lastPrinted>2016-06-07T05:59:00Z</cp:lastPrinted>
  <dcterms:created xsi:type="dcterms:W3CDTF">2012-05-21T06:04:00Z</dcterms:created>
  <dcterms:modified xsi:type="dcterms:W3CDTF">2019-04-22T12:38:00Z</dcterms:modified>
</cp:coreProperties>
</file>